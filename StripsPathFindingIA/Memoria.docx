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329354601" w:displacedByCustomXml="next"/>
    <w:bookmarkStart w:id="2" w:name="_Toc329354822" w:displacedByCustomXml="next"/>
    <w:sdt>
      <w:sdtPr>
        <w:rPr>
          <w:noProof/>
          <w:color w:val="595959" w:themeColor="text1" w:themeTint="A6"/>
        </w:rPr>
        <w:id w:val="-1614659549"/>
        <w:docPartObj>
          <w:docPartGallery w:val="Cover Pages"/>
          <w:docPartUnique/>
        </w:docPartObj>
      </w:sdtPr>
      <w:sdtEndPr>
        <w:rPr>
          <w:rStyle w:val="Ttulo1Car"/>
          <w:rFonts w:asciiTheme="majorHAnsi" w:eastAsiaTheme="majorEastAsia" w:hAnsiTheme="majorHAnsi" w:cstheme="majorBidi"/>
          <w:noProof w:val="0"/>
          <w:color w:val="00A0B8" w:themeColor="accent1"/>
          <w:sz w:val="30"/>
        </w:rPr>
      </w:sdtEndPr>
      <w:sdtContent>
        <w:p w:rsidR="008E279F" w:rsidRPr="00194A66" w:rsidRDefault="00E231E5">
          <w:pPr>
            <w:pStyle w:val="Sinespaciado"/>
            <w:rPr>
              <w:noProof/>
              <w:color w:val="595959" w:themeColor="text1" w:themeTint="A6"/>
            </w:rPr>
            <w:sectPr w:rsidR="008E279F" w:rsidRPr="00194A66">
              <w:footerReference w:type="default" r:id="rId10"/>
              <w:pgSz w:w="12240" w:h="15840"/>
              <w:pgMar w:top="1728" w:right="1800" w:bottom="1440" w:left="1800" w:header="720" w:footer="720" w:gutter="0"/>
              <w:pgNumType w:start="0"/>
              <w:cols w:space="720"/>
              <w:titlePg/>
              <w:docGrid w:linePitch="360"/>
            </w:sectPr>
          </w:pPr>
          <w:r>
            <w:rPr>
              <w:noProof/>
              <w:lang w:bidi="th-TH"/>
            </w:rPr>
            <w:drawing>
              <wp:anchor distT="0" distB="0" distL="114300" distR="114300" simplePos="0" relativeHeight="251662336" behindDoc="0" locked="0" layoutInCell="1" allowOverlap="1">
                <wp:simplePos x="0" y="0"/>
                <wp:positionH relativeFrom="margin">
                  <wp:align>center</wp:align>
                </wp:positionH>
                <wp:positionV relativeFrom="paragraph">
                  <wp:posOffset>-88464</wp:posOffset>
                </wp:positionV>
                <wp:extent cx="3019425" cy="80467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M17_AI_BannerIcons-02.png"/>
                        <pic:cNvPicPr/>
                      </pic:nvPicPr>
                      <pic:blipFill>
                        <a:blip r:embed="rId11"/>
                        <a:stretch>
                          <a:fillRect/>
                        </a:stretch>
                      </pic:blipFill>
                      <pic:spPr>
                        <a:xfrm>
                          <a:off x="0" y="0"/>
                          <a:ext cx="3019425" cy="8046720"/>
                        </a:xfrm>
                        <a:prstGeom prst="rect">
                          <a:avLst/>
                        </a:prstGeom>
                      </pic:spPr>
                    </pic:pic>
                  </a:graphicData>
                </a:graphic>
              </wp:anchor>
            </w:drawing>
          </w:r>
          <w:r w:rsidRPr="00194A66">
            <w:rPr>
              <w:noProof/>
              <w:lang w:bidi="th-TH"/>
            </w:rPr>
            <mc:AlternateContent>
              <mc:Choice Requires="wps">
                <w:drawing>
                  <wp:anchor distT="0" distB="0" distL="114300" distR="114300" simplePos="0" relativeHeight="251661312" behindDoc="0" locked="0" layoutInCell="1" allowOverlap="0" wp14:anchorId="23336B38" wp14:editId="06A4F70C">
                    <wp:simplePos x="0" y="0"/>
                    <wp:positionH relativeFrom="margin">
                      <wp:posOffset>133985</wp:posOffset>
                    </wp:positionH>
                    <wp:positionV relativeFrom="margin">
                      <wp:posOffset>6090304</wp:posOffset>
                    </wp:positionV>
                    <wp:extent cx="5217795" cy="1339850"/>
                    <wp:effectExtent l="0" t="0" r="7620" b="508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5217795" cy="133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E279F" w:rsidRPr="008E279F" w:rsidRDefault="008E279F">
                                    <w:pPr>
                                      <w:pStyle w:val="Ttulo"/>
                                      <w:rPr>
                                        <w:noProof/>
                                        <w:lang w:val="en-US"/>
                                      </w:rPr>
                                    </w:pPr>
                                    <w:r w:rsidRPr="008E279F">
                                      <w:rPr>
                                        <w:noProof/>
                                        <w:lang w:val="en-US"/>
                                      </w:rPr>
                                      <w:t>Práctica IA</w:t>
                                    </w:r>
                                  </w:p>
                                </w:sdtContent>
                              </w:sdt>
                              <w:p w:rsidR="008E279F" w:rsidRPr="008E279F" w:rsidRDefault="00A56CF7">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8E279F" w:rsidRPr="008E279F">
                                      <w:rPr>
                                        <w:noProof/>
                                        <w:lang w:val="en-US"/>
                                      </w:rPr>
                                      <w:t>STRIPS, Breadth first search, 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3336B38" id="_x0000_t202" coordsize="21600,21600" o:spt="202" path="m,l,21600r21600,l21600,xe">
                    <v:stroke joinstyle="miter"/>
                    <v:path gradientshapeok="t" o:connecttype="rect"/>
                  </v:shapetype>
                  <v:shape id="Cuadro de texto  18" o:spid="_x0000_s1026" type="#_x0000_t202" style="position:absolute;margin-left:10.55pt;margin-top:479.55pt;width:410.85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" o:allowoverlap="f" filled="f" stroked="f" strokeweight=".5pt">
                    <v:textbox style="mso-fit-shape-to-text:t" inset="0,0,0,0">
                      <w:txbxContent>
                        <w:sdt>
                          <w:sdtPr>
                            <w:rPr>
                              <w:noProof/>
                              <w:lang w:val="en-US"/>
                            </w:rPr>
                            <w:alias w:val="Título"/>
                            <w:tag w:val=""/>
                            <w:id w:val="-160629629"/>
                            <w:dataBinding w:prefixMappings="xmlns:ns0='http://purl.org/dc/elements/1.1/' xmlns:ns1='http://schemas.openxmlformats.org/package/2006/metadata/core-properties' " w:xpath="/ns1:coreProperties[1]/ns0:title[1]" w:storeItemID="{6C3C8BC8-F283-45AE-878A-BAB7291924A1}"/>
                            <w:text/>
                          </w:sdtPr>
                          <w:sdtEndPr/>
                          <w:sdtContent>
                            <w:p w:rsidR="008E279F" w:rsidRPr="008E279F" w:rsidRDefault="008E279F">
                              <w:pPr>
                                <w:pStyle w:val="Ttulo"/>
                                <w:rPr>
                                  <w:noProof/>
                                  <w:lang w:val="en-US"/>
                                </w:rPr>
                              </w:pPr>
                              <w:r w:rsidRPr="008E279F">
                                <w:rPr>
                                  <w:noProof/>
                                  <w:lang w:val="en-US"/>
                                </w:rPr>
                                <w:t>Práctica IA</w:t>
                              </w:r>
                            </w:p>
                          </w:sdtContent>
                        </w:sdt>
                        <w:p w:rsidR="008E279F" w:rsidRPr="008E279F" w:rsidRDefault="00A56CF7">
                          <w:pPr>
                            <w:pStyle w:val="Subttulo"/>
                            <w:rPr>
                              <w:noProof/>
                              <w:lang w:val="en-US"/>
                            </w:rPr>
                          </w:pPr>
                          <w:sdt>
                            <w:sdtPr>
                              <w:rPr>
                                <w:noProof/>
                                <w:lang w:val="en-US"/>
                              </w:rPr>
                              <w:alias w:val="Subtítulo"/>
                              <w:tag w:val=""/>
                              <w:id w:val="-1547140976"/>
                              <w:dataBinding w:prefixMappings="xmlns:ns0='http://purl.org/dc/elements/1.1/' xmlns:ns1='http://schemas.openxmlformats.org/package/2006/metadata/core-properties' " w:xpath="/ns1:coreProperties[1]/ns0:subject[1]" w:storeItemID="{6C3C8BC8-F283-45AE-878A-BAB7291924A1}"/>
                              <w:text/>
                            </w:sdtPr>
                            <w:sdtEndPr/>
                            <w:sdtContent>
                              <w:r w:rsidR="008E279F" w:rsidRPr="008E279F">
                                <w:rPr>
                                  <w:noProof/>
                                  <w:lang w:val="en-US"/>
                                </w:rPr>
                                <w:t>STRIPS, Breadth first search, a*</w:t>
                              </w:r>
                            </w:sdtContent>
                          </w:sdt>
                        </w:p>
                      </w:txbxContent>
                    </v:textbox>
                    <w10:wrap type="square" anchorx="margin" anchory="margin"/>
                  </v:shape>
                </w:pict>
              </mc:Fallback>
            </mc:AlternateContent>
          </w:r>
          <w:r w:rsidR="008E279F" w:rsidRPr="00194A66">
            <w:rPr>
              <w:noProof/>
              <w:lang w:bidi="th-TH"/>
            </w:rPr>
            <mc:AlternateContent>
              <mc:Choice Requires="wps">
                <w:drawing>
                  <wp:anchor distT="0" distB="0" distL="114300" distR="114300" simplePos="0" relativeHeight="251660288" behindDoc="0" locked="0" layoutInCell="1" allowOverlap="0" wp14:anchorId="01A64794" wp14:editId="63149F6D">
                    <wp:simplePos x="0" y="0"/>
                    <wp:positionH relativeFrom="margin">
                      <wp:posOffset>133985</wp:posOffset>
                    </wp:positionH>
                    <wp:positionV relativeFrom="margin">
                      <wp:posOffset>7940040</wp:posOffset>
                    </wp:positionV>
                    <wp:extent cx="5217795" cy="267970"/>
                    <wp:effectExtent l="0" t="0" r="762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217795"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279F" w:rsidRPr="00194A66" w:rsidRDefault="00A56CF7">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15C42">
                                      <w:rPr>
                                        <w:noProof/>
                                      </w:rPr>
                                      <w:t>Sergio Roselló</w:t>
                                    </w:r>
                                  </w:sdtContent>
                                </w:sdt>
                                <w:r w:rsidR="008E279F"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8E279F">
                                      <w:rPr>
                                        <w:noProof/>
                                      </w:rPr>
                                      <w:t>Inteligencia artificial</w:t>
                                    </w:r>
                                  </w:sdtContent>
                                </w:sdt>
                                <w:r w:rsidR="008E279F"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8E279F">
                                      <w:rPr>
                                        <w:noProof/>
                                      </w:rPr>
                                      <w:t>05 de julio de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1A64794" id="Cuadro de texto  17" o:spid="_x0000_s1027" type="#_x0000_t202" style="position:absolute;margin-left:10.55pt;margin-top:625.2pt;width:410.85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" o:allowoverlap="f" filled="f" stroked="f" strokeweight=".5pt">
                    <v:textbox style="mso-fit-shape-to-text:t" inset="0,,0">
                      <w:txbxContent>
                        <w:p w:rsidR="008E279F" w:rsidRPr="00194A66" w:rsidRDefault="00A56CF7">
                          <w:pPr>
                            <w:pStyle w:val="Informacindecontacto"/>
                            <w:rPr>
                              <w:noProof/>
                            </w:rPr>
                          </w:pPr>
                          <w:sdt>
                            <w:sdtPr>
                              <w:rPr>
                                <w:noProof/>
                              </w:rPr>
                              <w:alias w:val="Nombre"/>
                              <w:tag w:val=""/>
                              <w:id w:val="-304397026"/>
                              <w:dataBinding w:prefixMappings="xmlns:ns0='http://purl.org/dc/elements/1.1/' xmlns:ns1='http://schemas.openxmlformats.org/package/2006/metadata/core-properties' " w:xpath="/ns1:coreProperties[1]/ns0:creator[1]" w:storeItemID="{6C3C8BC8-F283-45AE-878A-BAB7291924A1}"/>
                              <w:text/>
                            </w:sdtPr>
                            <w:sdtEndPr/>
                            <w:sdtContent>
                              <w:r w:rsidR="00115C42">
                                <w:rPr>
                                  <w:noProof/>
                                </w:rPr>
                                <w:t>Sergio Roselló</w:t>
                              </w:r>
                            </w:sdtContent>
                          </w:sdt>
                          <w:r w:rsidR="008E279F" w:rsidRPr="00194A66">
                            <w:rPr>
                              <w:noProof/>
                            </w:rPr>
                            <w:t> | </w:t>
                          </w:r>
                          <w:sdt>
                            <w:sdtPr>
                              <w:rPr>
                                <w:noProof/>
                              </w:rPr>
                              <w:alias w:val="Nombre de la asignatura"/>
                              <w:tag w:val=""/>
                              <w:id w:val="1001316821"/>
                              <w:dataBinding w:prefixMappings="xmlns:ns0='http://purl.org/dc/elements/1.1/' xmlns:ns1='http://schemas.openxmlformats.org/package/2006/metadata/core-properties' " w:xpath="/ns1:coreProperties[1]/ns1:keywords[1]" w:storeItemID="{6C3C8BC8-F283-45AE-878A-BAB7291924A1}"/>
                              <w:text/>
                            </w:sdtPr>
                            <w:sdtEndPr/>
                            <w:sdtContent>
                              <w:r w:rsidR="008E279F">
                                <w:rPr>
                                  <w:noProof/>
                                </w:rPr>
                                <w:t>Inteligencia artificial</w:t>
                              </w:r>
                            </w:sdtContent>
                          </w:sdt>
                          <w:r w:rsidR="008E279F" w:rsidRPr="00194A66">
                            <w:rPr>
                              <w:noProof/>
                            </w:rPr>
                            <w:t> | </w:t>
                          </w:r>
                          <w:sdt>
                            <w:sdtPr>
                              <w:rPr>
                                <w:noProof/>
                              </w:rPr>
                              <w:alias w:val="Fecha"/>
                              <w:tag w:val=""/>
                              <w:id w:val="82661480"/>
                              <w:dataBinding w:prefixMappings="xmlns:ns0='http://schemas.microsoft.com/office/2006/coverPageProps' " w:xpath="/ns0:CoverPageProperties[1]/ns0:PublishDate[1]" w:storeItemID="{55AF091B-3C7A-41E3-B477-F2FDAA23CFDA}"/>
                              <w:date w:fullDate="2017-07-05T00:00:00Z">
                                <w:dateFormat w:val="dd' de 'MMMM' de 'yyyy"/>
                                <w:lid w:val="es-ES"/>
                                <w:storeMappedDataAs w:val="dateTime"/>
                                <w:calendar w:val="gregorian"/>
                              </w:date>
                            </w:sdtPr>
                            <w:sdtEndPr/>
                            <w:sdtContent>
                              <w:r w:rsidR="008E279F">
                                <w:rPr>
                                  <w:noProof/>
                                </w:rPr>
                                <w:t>05 de julio de 2017</w:t>
                              </w:r>
                            </w:sdtContent>
                          </w:sdt>
                        </w:p>
                      </w:txbxContent>
                    </v:textbox>
                    <w10:wrap type="square" anchorx="margin" anchory="margin"/>
                  </v:shape>
                </w:pict>
              </mc:Fallback>
            </mc:AlternateContent>
          </w:r>
        </w:p>
        <w:sdt>
          <w:sdtPr>
            <w:rPr>
              <w:rFonts w:asciiTheme="minorHAnsi" w:eastAsiaTheme="minorHAnsi" w:hAnsiTheme="minorHAnsi" w:cstheme="minorBidi"/>
              <w:color w:val="000000" w:themeColor="text1"/>
              <w:sz w:val="20"/>
              <w:szCs w:val="22"/>
            </w:rPr>
            <w:id w:val="1541088545"/>
            <w:docPartObj>
              <w:docPartGallery w:val="Table of Contents"/>
              <w:docPartUnique/>
            </w:docPartObj>
          </w:sdtPr>
          <w:sdtEndPr>
            <w:rPr>
              <w:b/>
              <w:bCs/>
              <w:color w:val="595959" w:themeColor="text1" w:themeTint="A6"/>
              <w:szCs w:val="20"/>
            </w:rPr>
          </w:sdtEndPr>
          <w:sdtContent>
            <w:p w:rsidR="008E279F" w:rsidRDefault="008E279F">
              <w:pPr>
                <w:pStyle w:val="TtuloTDC"/>
              </w:pPr>
              <w:r w:rsidRPr="00194A66">
                <w:rPr>
                  <w:noProof/>
                </w:rPr>
                <w:t>Tabla de contenido</w:t>
              </w:r>
            </w:p>
            <w:p w:rsidR="00C35D40" w:rsidRDefault="008E279F">
              <w:pPr>
                <w:pStyle w:val="TDC1"/>
                <w:tabs>
                  <w:tab w:val="right" w:leader="dot" w:pos="8728"/>
                </w:tabs>
                <w:rPr>
                  <w:rFonts w:eastAsiaTheme="minorEastAsia"/>
                  <w:noProof/>
                  <w:color w:val="auto"/>
                  <w:sz w:val="22"/>
                  <w:szCs w:val="22"/>
                </w:rPr>
              </w:pPr>
              <w:r>
                <w:rPr>
                  <w:lang w:val="en-US" w:eastAsia="en-US"/>
                </w:rPr>
                <w:fldChar w:fldCharType="begin"/>
              </w:r>
              <w:r>
                <w:instrText xml:space="preserve"> TOC \o "1-3" \h \z \u </w:instrText>
              </w:r>
              <w:r>
                <w:rPr>
                  <w:lang w:val="en-US" w:eastAsia="en-US"/>
                </w:rPr>
                <w:fldChar w:fldCharType="separate"/>
              </w:r>
              <w:hyperlink w:anchor="_Toc487371506" w:history="1">
                <w:r w:rsidR="00C35D40" w:rsidRPr="00F2298E">
                  <w:rPr>
                    <w:rStyle w:val="Hipervnculo"/>
                    <w:noProof/>
                  </w:rPr>
                  <w:t>Búsqueda en amplitud</w:t>
                </w:r>
                <w:r w:rsidR="00C35D40">
                  <w:rPr>
                    <w:noProof/>
                    <w:webHidden/>
                  </w:rPr>
                  <w:tab/>
                </w:r>
                <w:r w:rsidR="00C35D40">
                  <w:rPr>
                    <w:noProof/>
                    <w:webHidden/>
                  </w:rPr>
                  <w:fldChar w:fldCharType="begin"/>
                </w:r>
                <w:r w:rsidR="00C35D40">
                  <w:rPr>
                    <w:noProof/>
                    <w:webHidden/>
                  </w:rPr>
                  <w:instrText xml:space="preserve"> PAGEREF _Toc487371506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07" w:history="1">
                <w:r w:rsidR="00C35D40" w:rsidRPr="00F2298E">
                  <w:rPr>
                    <w:rStyle w:val="Hipervnculo"/>
                    <w:noProof/>
                  </w:rPr>
                  <w:t>¿En que consiste?</w:t>
                </w:r>
                <w:r w:rsidR="00C35D40">
                  <w:rPr>
                    <w:noProof/>
                    <w:webHidden/>
                  </w:rPr>
                  <w:tab/>
                </w:r>
                <w:r w:rsidR="00C35D40">
                  <w:rPr>
                    <w:noProof/>
                    <w:webHidden/>
                  </w:rPr>
                  <w:fldChar w:fldCharType="begin"/>
                </w:r>
                <w:r w:rsidR="00C35D40">
                  <w:rPr>
                    <w:noProof/>
                    <w:webHidden/>
                  </w:rPr>
                  <w:instrText xml:space="preserve"> PAGEREF _Toc487371507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08" w:history="1">
                <w:r w:rsidR="00C35D40" w:rsidRPr="00F2298E">
                  <w:rPr>
                    <w:rStyle w:val="Hipervnculo"/>
                    <w:noProof/>
                  </w:rPr>
                  <w:t>¿Cómo funciona?</w:t>
                </w:r>
                <w:r w:rsidR="00C35D40">
                  <w:rPr>
                    <w:noProof/>
                    <w:webHidden/>
                  </w:rPr>
                  <w:tab/>
                </w:r>
                <w:r w:rsidR="00C35D40">
                  <w:rPr>
                    <w:noProof/>
                    <w:webHidden/>
                  </w:rPr>
                  <w:fldChar w:fldCharType="begin"/>
                </w:r>
                <w:r w:rsidR="00C35D40">
                  <w:rPr>
                    <w:noProof/>
                    <w:webHidden/>
                  </w:rPr>
                  <w:instrText xml:space="preserve"> PAGEREF _Toc487371508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09" w:history="1">
                <w:r w:rsidR="00C35D40" w:rsidRPr="00F2298E">
                  <w:rPr>
                    <w:rStyle w:val="Hipervnculo"/>
                    <w:noProof/>
                  </w:rPr>
                  <w:t>Método expandir</w:t>
                </w:r>
                <w:r w:rsidR="00C35D40">
                  <w:rPr>
                    <w:noProof/>
                    <w:webHidden/>
                  </w:rPr>
                  <w:tab/>
                </w:r>
                <w:r w:rsidR="00C35D40">
                  <w:rPr>
                    <w:noProof/>
                    <w:webHidden/>
                  </w:rPr>
                  <w:fldChar w:fldCharType="begin"/>
                </w:r>
                <w:r w:rsidR="00C35D40">
                  <w:rPr>
                    <w:noProof/>
                    <w:webHidden/>
                  </w:rPr>
                  <w:instrText xml:space="preserve"> PAGEREF _Toc487371509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A56CF7">
              <w:pPr>
                <w:pStyle w:val="TDC1"/>
                <w:tabs>
                  <w:tab w:val="right" w:leader="dot" w:pos="8728"/>
                </w:tabs>
                <w:rPr>
                  <w:rFonts w:eastAsiaTheme="minorEastAsia"/>
                  <w:noProof/>
                  <w:color w:val="auto"/>
                  <w:sz w:val="22"/>
                  <w:szCs w:val="22"/>
                </w:rPr>
              </w:pPr>
              <w:hyperlink w:anchor="_Toc487371510" w:history="1">
                <w:r w:rsidR="00C35D40" w:rsidRPr="00F2298E">
                  <w:rPr>
                    <w:rStyle w:val="Hipervnculo"/>
                    <w:noProof/>
                  </w:rPr>
                  <w:t>A*</w:t>
                </w:r>
                <w:r w:rsidR="00C35D40">
                  <w:rPr>
                    <w:noProof/>
                    <w:webHidden/>
                  </w:rPr>
                  <w:tab/>
                </w:r>
                <w:r w:rsidR="00C35D40">
                  <w:rPr>
                    <w:noProof/>
                    <w:webHidden/>
                  </w:rPr>
                  <w:fldChar w:fldCharType="begin"/>
                </w:r>
                <w:r w:rsidR="00C35D40">
                  <w:rPr>
                    <w:noProof/>
                    <w:webHidden/>
                  </w:rPr>
                  <w:instrText xml:space="preserve"> PAGEREF _Toc487371510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11" w:history="1">
                <w:r w:rsidR="00C35D40" w:rsidRPr="00F2298E">
                  <w:rPr>
                    <w:rStyle w:val="Hipervnculo"/>
                    <w:noProof/>
                  </w:rPr>
                  <w:t>¿En qué consiste?</w:t>
                </w:r>
                <w:r w:rsidR="00C35D40">
                  <w:rPr>
                    <w:noProof/>
                    <w:webHidden/>
                  </w:rPr>
                  <w:tab/>
                </w:r>
                <w:r w:rsidR="00C35D40">
                  <w:rPr>
                    <w:noProof/>
                    <w:webHidden/>
                  </w:rPr>
                  <w:fldChar w:fldCharType="begin"/>
                </w:r>
                <w:r w:rsidR="00C35D40">
                  <w:rPr>
                    <w:noProof/>
                    <w:webHidden/>
                  </w:rPr>
                  <w:instrText xml:space="preserve"> PAGEREF _Toc487371511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12" w:history="1">
                <w:r w:rsidR="00C35D40" w:rsidRPr="00F2298E">
                  <w:rPr>
                    <w:rStyle w:val="Hipervnculo"/>
                    <w:noProof/>
                  </w:rPr>
                  <w:t>¿Cómo funciona?</w:t>
                </w:r>
                <w:r w:rsidR="00C35D40">
                  <w:rPr>
                    <w:noProof/>
                    <w:webHidden/>
                  </w:rPr>
                  <w:tab/>
                </w:r>
                <w:r w:rsidR="00C35D40">
                  <w:rPr>
                    <w:noProof/>
                    <w:webHidden/>
                  </w:rPr>
                  <w:fldChar w:fldCharType="begin"/>
                </w:r>
                <w:r w:rsidR="00C35D40">
                  <w:rPr>
                    <w:noProof/>
                    <w:webHidden/>
                  </w:rPr>
                  <w:instrText xml:space="preserve"> PAGEREF _Toc487371512 \h </w:instrText>
                </w:r>
                <w:r w:rsidR="00C35D40">
                  <w:rPr>
                    <w:noProof/>
                    <w:webHidden/>
                  </w:rPr>
                </w:r>
                <w:r w:rsidR="00C35D40">
                  <w:rPr>
                    <w:noProof/>
                    <w:webHidden/>
                  </w:rPr>
                  <w:fldChar w:fldCharType="separate"/>
                </w:r>
                <w:r w:rsidR="0031326A">
                  <w:rPr>
                    <w:noProof/>
                    <w:webHidden/>
                  </w:rPr>
                  <w:t>2</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13" w:history="1">
                <w:r w:rsidR="00C35D40" w:rsidRPr="00F2298E">
                  <w:rPr>
                    <w:rStyle w:val="Hipervnculo"/>
                    <w:noProof/>
                  </w:rPr>
                  <w:t>método expandir</w:t>
                </w:r>
                <w:r w:rsidR="00C35D40">
                  <w:rPr>
                    <w:noProof/>
                    <w:webHidden/>
                  </w:rPr>
                  <w:tab/>
                </w:r>
                <w:r w:rsidR="00C35D40">
                  <w:rPr>
                    <w:noProof/>
                    <w:webHidden/>
                  </w:rPr>
                  <w:fldChar w:fldCharType="begin"/>
                </w:r>
                <w:r w:rsidR="00C35D40">
                  <w:rPr>
                    <w:noProof/>
                    <w:webHidden/>
                  </w:rPr>
                  <w:instrText xml:space="preserve"> PAGEREF _Toc487371513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A56CF7">
              <w:pPr>
                <w:pStyle w:val="TDC1"/>
                <w:tabs>
                  <w:tab w:val="right" w:leader="dot" w:pos="8728"/>
                </w:tabs>
                <w:rPr>
                  <w:rFonts w:eastAsiaTheme="minorEastAsia"/>
                  <w:noProof/>
                  <w:color w:val="auto"/>
                  <w:sz w:val="22"/>
                  <w:szCs w:val="22"/>
                </w:rPr>
              </w:pPr>
              <w:hyperlink w:anchor="_Toc487371514" w:history="1">
                <w:r w:rsidR="00C35D40" w:rsidRPr="00F2298E">
                  <w:rPr>
                    <w:rStyle w:val="Hipervnculo"/>
                    <w:noProof/>
                  </w:rPr>
                  <w:t>STRIPS</w:t>
                </w:r>
                <w:r w:rsidR="00C35D40">
                  <w:rPr>
                    <w:noProof/>
                    <w:webHidden/>
                  </w:rPr>
                  <w:tab/>
                </w:r>
                <w:r w:rsidR="00C35D40">
                  <w:rPr>
                    <w:noProof/>
                    <w:webHidden/>
                  </w:rPr>
                  <w:fldChar w:fldCharType="begin"/>
                </w:r>
                <w:r w:rsidR="00C35D40">
                  <w:rPr>
                    <w:noProof/>
                    <w:webHidden/>
                  </w:rPr>
                  <w:instrText xml:space="preserve"> PAGEREF _Toc487371514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15" w:history="1">
                <w:r w:rsidR="00C35D40" w:rsidRPr="00F2298E">
                  <w:rPr>
                    <w:rStyle w:val="Hipervnculo"/>
                    <w:noProof/>
                  </w:rPr>
                  <w:t>¿En que consiste?</w:t>
                </w:r>
                <w:r w:rsidR="00C35D40">
                  <w:rPr>
                    <w:noProof/>
                    <w:webHidden/>
                  </w:rPr>
                  <w:tab/>
                </w:r>
                <w:r w:rsidR="00C35D40">
                  <w:rPr>
                    <w:noProof/>
                    <w:webHidden/>
                  </w:rPr>
                  <w:fldChar w:fldCharType="begin"/>
                </w:r>
                <w:r w:rsidR="00C35D40">
                  <w:rPr>
                    <w:noProof/>
                    <w:webHidden/>
                  </w:rPr>
                  <w:instrText xml:space="preserve"> PAGEREF _Toc487371515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16" w:history="1">
                <w:r w:rsidR="00C35D40" w:rsidRPr="00F2298E">
                  <w:rPr>
                    <w:rStyle w:val="Hipervnculo"/>
                    <w:noProof/>
                  </w:rPr>
                  <w:t>¿Cómo funciona?</w:t>
                </w:r>
                <w:r w:rsidR="00C35D40">
                  <w:rPr>
                    <w:noProof/>
                    <w:webHidden/>
                  </w:rPr>
                  <w:tab/>
                </w:r>
                <w:r w:rsidR="00C35D40">
                  <w:rPr>
                    <w:noProof/>
                    <w:webHidden/>
                  </w:rPr>
                  <w:fldChar w:fldCharType="begin"/>
                </w:r>
                <w:r w:rsidR="00C35D40">
                  <w:rPr>
                    <w:noProof/>
                    <w:webHidden/>
                  </w:rPr>
                  <w:instrText xml:space="preserve"> PAGEREF _Toc487371516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17" w:history="1">
                <w:r w:rsidR="00C35D40" w:rsidRPr="00F2298E">
                  <w:rPr>
                    <w:rStyle w:val="Hipervnculo"/>
                    <w:noProof/>
                  </w:rPr>
                  <w:t>Operadores</w:t>
                </w:r>
                <w:r w:rsidR="00C35D40">
                  <w:rPr>
                    <w:noProof/>
                    <w:webHidden/>
                  </w:rPr>
                  <w:tab/>
                </w:r>
                <w:r w:rsidR="00C35D40">
                  <w:rPr>
                    <w:noProof/>
                    <w:webHidden/>
                  </w:rPr>
                  <w:fldChar w:fldCharType="begin"/>
                </w:r>
                <w:r w:rsidR="00C35D40">
                  <w:rPr>
                    <w:noProof/>
                    <w:webHidden/>
                  </w:rPr>
                  <w:instrText xml:space="preserve"> PAGEREF _Toc487371517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18" w:history="1">
                <w:r w:rsidR="00C35D40" w:rsidRPr="00F2298E">
                  <w:rPr>
                    <w:rStyle w:val="Hipervnculo"/>
                    <w:noProof/>
                  </w:rPr>
                  <w:t>Estado</w:t>
                </w:r>
                <w:r w:rsidR="00C35D40">
                  <w:rPr>
                    <w:noProof/>
                    <w:webHidden/>
                  </w:rPr>
                  <w:tab/>
                </w:r>
                <w:r w:rsidR="00C35D40">
                  <w:rPr>
                    <w:noProof/>
                    <w:webHidden/>
                  </w:rPr>
                  <w:fldChar w:fldCharType="begin"/>
                </w:r>
                <w:r w:rsidR="00C35D40">
                  <w:rPr>
                    <w:noProof/>
                    <w:webHidden/>
                  </w:rPr>
                  <w:instrText xml:space="preserve"> PAGEREF _Toc487371518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19" w:history="1">
                <w:r w:rsidR="00C35D40" w:rsidRPr="00F2298E">
                  <w:rPr>
                    <w:rStyle w:val="Hipervnculo"/>
                    <w:noProof/>
                  </w:rPr>
                  <w:t>Algoritmo</w:t>
                </w:r>
                <w:r w:rsidR="00C35D40">
                  <w:rPr>
                    <w:noProof/>
                    <w:webHidden/>
                  </w:rPr>
                  <w:tab/>
                </w:r>
                <w:r w:rsidR="00C35D40">
                  <w:rPr>
                    <w:noProof/>
                    <w:webHidden/>
                  </w:rPr>
                  <w:fldChar w:fldCharType="begin"/>
                </w:r>
                <w:r w:rsidR="00C35D40">
                  <w:rPr>
                    <w:noProof/>
                    <w:webHidden/>
                  </w:rPr>
                  <w:instrText xml:space="preserve"> PAGEREF _Toc487371519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A56CF7">
              <w:pPr>
                <w:pStyle w:val="TDC1"/>
                <w:tabs>
                  <w:tab w:val="right" w:leader="dot" w:pos="8728"/>
                </w:tabs>
                <w:rPr>
                  <w:rFonts w:eastAsiaTheme="minorEastAsia"/>
                  <w:noProof/>
                  <w:color w:val="auto"/>
                  <w:sz w:val="22"/>
                  <w:szCs w:val="22"/>
                </w:rPr>
              </w:pPr>
              <w:hyperlink w:anchor="_Toc487371520" w:history="1">
                <w:r w:rsidR="00C35D40" w:rsidRPr="00F2298E">
                  <w:rPr>
                    <w:rStyle w:val="Hipervnculo"/>
                    <w:noProof/>
                  </w:rPr>
                  <w:t>Implementación</w:t>
                </w:r>
                <w:r w:rsidR="00C35D40">
                  <w:rPr>
                    <w:noProof/>
                    <w:webHidden/>
                  </w:rPr>
                  <w:tab/>
                </w:r>
                <w:r w:rsidR="00C35D40">
                  <w:rPr>
                    <w:noProof/>
                    <w:webHidden/>
                  </w:rPr>
                  <w:fldChar w:fldCharType="begin"/>
                </w:r>
                <w:r w:rsidR="00C35D40">
                  <w:rPr>
                    <w:noProof/>
                    <w:webHidden/>
                  </w:rPr>
                  <w:instrText xml:space="preserve"> PAGEREF _Toc487371520 \h </w:instrText>
                </w:r>
                <w:r w:rsidR="00C35D40">
                  <w:rPr>
                    <w:noProof/>
                    <w:webHidden/>
                  </w:rPr>
                </w:r>
                <w:r w:rsidR="00C35D40">
                  <w:rPr>
                    <w:noProof/>
                    <w:webHidden/>
                  </w:rPr>
                  <w:fldChar w:fldCharType="separate"/>
                </w:r>
                <w:r w:rsidR="0031326A">
                  <w:rPr>
                    <w:noProof/>
                    <w:webHidden/>
                  </w:rPr>
                  <w:t>3</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21" w:history="1">
                <w:r w:rsidR="00C35D40" w:rsidRPr="00F2298E">
                  <w:rPr>
                    <w:rStyle w:val="Hipervnculo"/>
                    <w:noProof/>
                  </w:rPr>
                  <w:t>Clases compartidas entre A* y busqueda en amplitud</w:t>
                </w:r>
                <w:r w:rsidR="00C35D40">
                  <w:rPr>
                    <w:noProof/>
                    <w:webHidden/>
                  </w:rPr>
                  <w:tab/>
                </w:r>
                <w:r w:rsidR="00C35D40">
                  <w:rPr>
                    <w:noProof/>
                    <w:webHidden/>
                  </w:rPr>
                  <w:fldChar w:fldCharType="begin"/>
                </w:r>
                <w:r w:rsidR="00C35D40">
                  <w:rPr>
                    <w:noProof/>
                    <w:webHidden/>
                  </w:rPr>
                  <w:instrText xml:space="preserve"> PAGEREF _Toc487371521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22" w:history="1">
                <w:r w:rsidR="00C35D40" w:rsidRPr="00F2298E">
                  <w:rPr>
                    <w:rStyle w:val="Hipervnculo"/>
                    <w:noProof/>
                  </w:rPr>
                  <w:t>Estado</w:t>
                </w:r>
                <w:r w:rsidR="00C35D40">
                  <w:rPr>
                    <w:noProof/>
                    <w:webHidden/>
                  </w:rPr>
                  <w:tab/>
                </w:r>
                <w:r w:rsidR="00C35D40">
                  <w:rPr>
                    <w:noProof/>
                    <w:webHidden/>
                  </w:rPr>
                  <w:fldChar w:fldCharType="begin"/>
                </w:r>
                <w:r w:rsidR="00C35D40">
                  <w:rPr>
                    <w:noProof/>
                    <w:webHidden/>
                  </w:rPr>
                  <w:instrText xml:space="preserve"> PAGEREF _Toc487371522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23" w:history="1">
                <w:r w:rsidR="00C35D40" w:rsidRPr="00F2298E">
                  <w:rPr>
                    <w:rStyle w:val="Hipervnculo"/>
                    <w:noProof/>
                  </w:rPr>
                  <w:t>a* pathfinding</w:t>
                </w:r>
                <w:r w:rsidR="00C35D40">
                  <w:rPr>
                    <w:noProof/>
                    <w:webHidden/>
                  </w:rPr>
                  <w:tab/>
                </w:r>
                <w:r w:rsidR="00C35D40">
                  <w:rPr>
                    <w:noProof/>
                    <w:webHidden/>
                  </w:rPr>
                  <w:fldChar w:fldCharType="begin"/>
                </w:r>
                <w:r w:rsidR="00C35D40">
                  <w:rPr>
                    <w:noProof/>
                    <w:webHidden/>
                  </w:rPr>
                  <w:instrText xml:space="preserve"> PAGEREF _Toc487371523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24" w:history="1">
                <w:r w:rsidR="00C35D40" w:rsidRPr="00F2298E">
                  <w:rPr>
                    <w:rStyle w:val="Hipervnculo"/>
                    <w:noProof/>
                  </w:rPr>
                  <w:t>PathFinding</w:t>
                </w:r>
                <w:r w:rsidR="00C35D40">
                  <w:rPr>
                    <w:noProof/>
                    <w:webHidden/>
                  </w:rPr>
                  <w:tab/>
                </w:r>
                <w:r w:rsidR="00C35D40">
                  <w:rPr>
                    <w:noProof/>
                    <w:webHidden/>
                  </w:rPr>
                  <w:fldChar w:fldCharType="begin"/>
                </w:r>
                <w:r w:rsidR="00C35D40">
                  <w:rPr>
                    <w:noProof/>
                    <w:webHidden/>
                  </w:rPr>
                  <w:instrText xml:space="preserve"> PAGEREF _Toc487371524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25" w:history="1">
                <w:r w:rsidR="00C35D40" w:rsidRPr="00F2298E">
                  <w:rPr>
                    <w:rStyle w:val="Hipervnculo"/>
                    <w:noProof/>
                  </w:rPr>
                  <w:t>NodoPF</w:t>
                </w:r>
                <w:r w:rsidR="00C35D40">
                  <w:rPr>
                    <w:noProof/>
                    <w:webHidden/>
                  </w:rPr>
                  <w:tab/>
                </w:r>
                <w:r w:rsidR="00C35D40">
                  <w:rPr>
                    <w:noProof/>
                    <w:webHidden/>
                  </w:rPr>
                  <w:fldChar w:fldCharType="begin"/>
                </w:r>
                <w:r w:rsidR="00C35D40">
                  <w:rPr>
                    <w:noProof/>
                    <w:webHidden/>
                  </w:rPr>
                  <w:instrText xml:space="preserve"> PAGEREF _Toc487371525 \h </w:instrText>
                </w:r>
                <w:r w:rsidR="00C35D40">
                  <w:rPr>
                    <w:noProof/>
                    <w:webHidden/>
                  </w:rPr>
                </w:r>
                <w:r w:rsidR="00C35D40">
                  <w:rPr>
                    <w:noProof/>
                    <w:webHidden/>
                  </w:rPr>
                  <w:fldChar w:fldCharType="separate"/>
                </w:r>
                <w:r w:rsidR="0031326A">
                  <w:rPr>
                    <w:noProof/>
                    <w:webHidden/>
                  </w:rPr>
                  <w:t>4</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26" w:history="1">
                <w:r w:rsidR="00C35D40" w:rsidRPr="00F2298E">
                  <w:rPr>
                    <w:rStyle w:val="Hipervnculo"/>
                    <w:noProof/>
                  </w:rPr>
                  <w:t>Distance</w:t>
                </w:r>
                <w:r w:rsidR="00C35D40">
                  <w:rPr>
                    <w:noProof/>
                    <w:webHidden/>
                  </w:rPr>
                  <w:tab/>
                </w:r>
                <w:r w:rsidR="00C35D40">
                  <w:rPr>
                    <w:noProof/>
                    <w:webHidden/>
                  </w:rPr>
                  <w:fldChar w:fldCharType="begin"/>
                </w:r>
                <w:r w:rsidR="00C35D40">
                  <w:rPr>
                    <w:noProof/>
                    <w:webHidden/>
                  </w:rPr>
                  <w:instrText xml:space="preserve"> PAGEREF _Toc487371526 \h </w:instrText>
                </w:r>
                <w:r w:rsidR="00C35D40">
                  <w:rPr>
                    <w:noProof/>
                    <w:webHidden/>
                  </w:rPr>
                </w:r>
                <w:r w:rsidR="00C35D40">
                  <w:rPr>
                    <w:noProof/>
                    <w:webHidden/>
                  </w:rPr>
                  <w:fldChar w:fldCharType="separate"/>
                </w:r>
                <w:r w:rsidR="0031326A">
                  <w:rPr>
                    <w:noProof/>
                    <w:webHidden/>
                  </w:rPr>
                  <w:t>5</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27" w:history="1">
                <w:r w:rsidR="00C35D40" w:rsidRPr="00F2298E">
                  <w:rPr>
                    <w:rStyle w:val="Hipervnculo"/>
                    <w:noProof/>
                  </w:rPr>
                  <w:t>Búsqueda en amplitud</w:t>
                </w:r>
                <w:r w:rsidR="00C35D40">
                  <w:rPr>
                    <w:noProof/>
                    <w:webHidden/>
                  </w:rPr>
                  <w:tab/>
                </w:r>
                <w:r w:rsidR="00C35D40">
                  <w:rPr>
                    <w:noProof/>
                    <w:webHidden/>
                  </w:rPr>
                  <w:fldChar w:fldCharType="begin"/>
                </w:r>
                <w:r w:rsidR="00C35D40">
                  <w:rPr>
                    <w:noProof/>
                    <w:webHidden/>
                  </w:rPr>
                  <w:instrText xml:space="preserve"> PAGEREF _Toc487371527 \h </w:instrText>
                </w:r>
                <w:r w:rsidR="00C35D40">
                  <w:rPr>
                    <w:noProof/>
                    <w:webHidden/>
                  </w:rPr>
                </w:r>
                <w:r w:rsidR="00C35D40">
                  <w:rPr>
                    <w:noProof/>
                    <w:webHidden/>
                  </w:rPr>
                  <w:fldChar w:fldCharType="separate"/>
                </w:r>
                <w:r w:rsidR="0031326A">
                  <w:rPr>
                    <w:noProof/>
                    <w:webHidden/>
                  </w:rPr>
                  <w:t>5</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28" w:history="1">
                <w:r w:rsidR="00C35D40" w:rsidRPr="00F2298E">
                  <w:rPr>
                    <w:rStyle w:val="Hipervnculo"/>
                    <w:noProof/>
                  </w:rPr>
                  <w:t>BusquedaAmplitud</w:t>
                </w:r>
                <w:r w:rsidR="00C35D40">
                  <w:rPr>
                    <w:noProof/>
                    <w:webHidden/>
                  </w:rPr>
                  <w:tab/>
                </w:r>
                <w:r w:rsidR="00C35D40">
                  <w:rPr>
                    <w:noProof/>
                    <w:webHidden/>
                  </w:rPr>
                  <w:fldChar w:fldCharType="begin"/>
                </w:r>
                <w:r w:rsidR="00C35D40">
                  <w:rPr>
                    <w:noProof/>
                    <w:webHidden/>
                  </w:rPr>
                  <w:instrText xml:space="preserve"> PAGEREF _Toc487371528 \h </w:instrText>
                </w:r>
                <w:r w:rsidR="00C35D40">
                  <w:rPr>
                    <w:noProof/>
                    <w:webHidden/>
                  </w:rPr>
                </w:r>
                <w:r w:rsidR="00C35D40">
                  <w:rPr>
                    <w:noProof/>
                    <w:webHidden/>
                  </w:rPr>
                  <w:fldChar w:fldCharType="separate"/>
                </w:r>
                <w:r w:rsidR="0031326A">
                  <w:rPr>
                    <w:noProof/>
                    <w:webHidden/>
                  </w:rPr>
                  <w:t>5</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29" w:history="1">
                <w:r w:rsidR="00C35D40" w:rsidRPr="00F2298E">
                  <w:rPr>
                    <w:rStyle w:val="Hipervnculo"/>
                    <w:noProof/>
                  </w:rPr>
                  <w:t>Nodo</w:t>
                </w:r>
                <w:r w:rsidR="00C35D40">
                  <w:rPr>
                    <w:noProof/>
                    <w:webHidden/>
                  </w:rPr>
                  <w:tab/>
                </w:r>
                <w:r w:rsidR="00C35D40">
                  <w:rPr>
                    <w:noProof/>
                    <w:webHidden/>
                  </w:rPr>
                  <w:fldChar w:fldCharType="begin"/>
                </w:r>
                <w:r w:rsidR="00C35D40">
                  <w:rPr>
                    <w:noProof/>
                    <w:webHidden/>
                  </w:rPr>
                  <w:instrText xml:space="preserve"> PAGEREF _Toc487371529 \h </w:instrText>
                </w:r>
                <w:r w:rsidR="00C35D40">
                  <w:rPr>
                    <w:noProof/>
                    <w:webHidden/>
                  </w:rPr>
                </w:r>
                <w:r w:rsidR="00C35D40">
                  <w:rPr>
                    <w:noProof/>
                    <w:webHidden/>
                  </w:rPr>
                  <w:fldChar w:fldCharType="separate"/>
                </w:r>
                <w:r w:rsidR="0031326A">
                  <w:rPr>
                    <w:noProof/>
                    <w:webHidden/>
                  </w:rPr>
                  <w:t>5</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30" w:history="1">
                <w:r w:rsidR="00C35D40" w:rsidRPr="00F2298E">
                  <w:rPr>
                    <w:rStyle w:val="Hipervnculo"/>
                    <w:noProof/>
                  </w:rPr>
                  <w:t>Mentes</w:t>
                </w:r>
                <w:r w:rsidR="00C35D40">
                  <w:rPr>
                    <w:noProof/>
                    <w:webHidden/>
                  </w:rPr>
                  <w:tab/>
                </w:r>
                <w:r w:rsidR="00C35D40">
                  <w:rPr>
                    <w:noProof/>
                    <w:webHidden/>
                  </w:rPr>
                  <w:fldChar w:fldCharType="begin"/>
                </w:r>
                <w:r w:rsidR="00C35D40">
                  <w:rPr>
                    <w:noProof/>
                    <w:webHidden/>
                  </w:rPr>
                  <w:instrText xml:space="preserve"> PAGEREF _Toc487371530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31" w:history="1">
                <w:r w:rsidR="00C35D40" w:rsidRPr="00F2298E">
                  <w:rPr>
                    <w:rStyle w:val="Hipervnculo"/>
                    <w:noProof/>
                  </w:rPr>
                  <w:t>Breath first mind</w:t>
                </w:r>
                <w:r w:rsidR="00C35D40">
                  <w:rPr>
                    <w:noProof/>
                    <w:webHidden/>
                  </w:rPr>
                  <w:tab/>
                </w:r>
                <w:r w:rsidR="00C35D40">
                  <w:rPr>
                    <w:noProof/>
                    <w:webHidden/>
                  </w:rPr>
                  <w:fldChar w:fldCharType="begin"/>
                </w:r>
                <w:r w:rsidR="00C35D40">
                  <w:rPr>
                    <w:noProof/>
                    <w:webHidden/>
                  </w:rPr>
                  <w:instrText xml:space="preserve"> PAGEREF _Toc487371531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32" w:history="1">
                <w:r w:rsidR="00C35D40" w:rsidRPr="00F2298E">
                  <w:rPr>
                    <w:rStyle w:val="Hipervnculo"/>
                    <w:noProof/>
                  </w:rPr>
                  <w:t>A* mind</w:t>
                </w:r>
                <w:r w:rsidR="00C35D40">
                  <w:rPr>
                    <w:noProof/>
                    <w:webHidden/>
                  </w:rPr>
                  <w:tab/>
                </w:r>
                <w:r w:rsidR="00C35D40">
                  <w:rPr>
                    <w:noProof/>
                    <w:webHidden/>
                  </w:rPr>
                  <w:fldChar w:fldCharType="begin"/>
                </w:r>
                <w:r w:rsidR="00C35D40">
                  <w:rPr>
                    <w:noProof/>
                    <w:webHidden/>
                  </w:rPr>
                  <w:instrText xml:space="preserve"> PAGEREF _Toc487371532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A56CF7">
              <w:pPr>
                <w:pStyle w:val="TDC2"/>
                <w:tabs>
                  <w:tab w:val="right" w:leader="dot" w:pos="8728"/>
                </w:tabs>
                <w:rPr>
                  <w:rFonts w:eastAsiaTheme="minorEastAsia"/>
                  <w:noProof/>
                  <w:color w:val="auto"/>
                  <w:sz w:val="22"/>
                  <w:szCs w:val="22"/>
                </w:rPr>
              </w:pPr>
              <w:hyperlink w:anchor="_Toc487371533" w:history="1">
                <w:r w:rsidR="00C35D40" w:rsidRPr="00F2298E">
                  <w:rPr>
                    <w:rStyle w:val="Hipervnculo"/>
                    <w:noProof/>
                  </w:rPr>
                  <w:t>STRIPS</w:t>
                </w:r>
                <w:r w:rsidR="00C35D40">
                  <w:rPr>
                    <w:noProof/>
                    <w:webHidden/>
                  </w:rPr>
                  <w:tab/>
                </w:r>
                <w:r w:rsidR="00C35D40">
                  <w:rPr>
                    <w:noProof/>
                    <w:webHidden/>
                  </w:rPr>
                  <w:fldChar w:fldCharType="begin"/>
                </w:r>
                <w:r w:rsidR="00C35D40">
                  <w:rPr>
                    <w:noProof/>
                    <w:webHidden/>
                  </w:rPr>
                  <w:instrText xml:space="preserve"> PAGEREF _Toc487371533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34" w:history="1">
                <w:r w:rsidR="00C35D40" w:rsidRPr="00F2298E">
                  <w:rPr>
                    <w:rStyle w:val="Hipervnculo"/>
                    <w:noProof/>
                  </w:rPr>
                  <w:t>Strips</w:t>
                </w:r>
                <w:r w:rsidR="00C35D40">
                  <w:rPr>
                    <w:noProof/>
                    <w:webHidden/>
                  </w:rPr>
                  <w:tab/>
                </w:r>
                <w:r w:rsidR="00C35D40">
                  <w:rPr>
                    <w:noProof/>
                    <w:webHidden/>
                  </w:rPr>
                  <w:fldChar w:fldCharType="begin"/>
                </w:r>
                <w:r w:rsidR="00C35D40">
                  <w:rPr>
                    <w:noProof/>
                    <w:webHidden/>
                  </w:rPr>
                  <w:instrText xml:space="preserve"> PAGEREF _Toc487371534 \h </w:instrText>
                </w:r>
                <w:r w:rsidR="00C35D40">
                  <w:rPr>
                    <w:noProof/>
                    <w:webHidden/>
                  </w:rPr>
                  <w:fldChar w:fldCharType="separate"/>
                </w:r>
                <w:r w:rsidR="0031326A">
                  <w:rPr>
                    <w:b/>
                    <w:bCs/>
                    <w:noProof/>
                    <w:webHidden/>
                  </w:rPr>
                  <w:t>¡Error! Marcador no definido.</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35" w:history="1">
                <w:r w:rsidR="00C35D40" w:rsidRPr="00F2298E">
                  <w:rPr>
                    <w:rStyle w:val="Hipervnculo"/>
                    <w:noProof/>
                  </w:rPr>
                  <w:t>State</w:t>
                </w:r>
                <w:r w:rsidR="00C35D40">
                  <w:rPr>
                    <w:noProof/>
                    <w:webHidden/>
                  </w:rPr>
                  <w:tab/>
                </w:r>
                <w:r w:rsidR="00C35D40">
                  <w:rPr>
                    <w:noProof/>
                    <w:webHidden/>
                  </w:rPr>
                  <w:fldChar w:fldCharType="begin"/>
                </w:r>
                <w:r w:rsidR="00C35D40">
                  <w:rPr>
                    <w:noProof/>
                    <w:webHidden/>
                  </w:rPr>
                  <w:instrText xml:space="preserve"> PAGEREF _Toc487371535 \h </w:instrText>
                </w:r>
                <w:r w:rsidR="00C35D40">
                  <w:rPr>
                    <w:noProof/>
                    <w:webHidden/>
                  </w:rPr>
                </w:r>
                <w:r w:rsidR="00C35D40">
                  <w:rPr>
                    <w:noProof/>
                    <w:webHidden/>
                  </w:rPr>
                  <w:fldChar w:fldCharType="separate"/>
                </w:r>
                <w:r w:rsidR="0031326A">
                  <w:rPr>
                    <w:noProof/>
                    <w:webHidden/>
                  </w:rPr>
                  <w:t>6</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36" w:history="1">
                <w:r w:rsidR="00C35D40" w:rsidRPr="00F2298E">
                  <w:rPr>
                    <w:rStyle w:val="Hipervnculo"/>
                    <w:noProof/>
                  </w:rPr>
                  <w:t>Operator</w:t>
                </w:r>
                <w:r w:rsidR="00C35D40">
                  <w:rPr>
                    <w:noProof/>
                    <w:webHidden/>
                  </w:rPr>
                  <w:tab/>
                </w:r>
                <w:r w:rsidR="00C35D40">
                  <w:rPr>
                    <w:noProof/>
                    <w:webHidden/>
                  </w:rPr>
                  <w:fldChar w:fldCharType="begin"/>
                </w:r>
                <w:r w:rsidR="00C35D40">
                  <w:rPr>
                    <w:noProof/>
                    <w:webHidden/>
                  </w:rPr>
                  <w:instrText xml:space="preserve"> PAGEREF _Toc487371536 \h </w:instrText>
                </w:r>
                <w:r w:rsidR="00C35D40">
                  <w:rPr>
                    <w:noProof/>
                    <w:webHidden/>
                  </w:rPr>
                </w:r>
                <w:r w:rsidR="00C35D40">
                  <w:rPr>
                    <w:noProof/>
                    <w:webHidden/>
                  </w:rPr>
                  <w:fldChar w:fldCharType="separate"/>
                </w:r>
                <w:r w:rsidR="0031326A">
                  <w:rPr>
                    <w:noProof/>
                    <w:webHidden/>
                  </w:rPr>
                  <w:t>7</w:t>
                </w:r>
                <w:r w:rsidR="00C35D40">
                  <w:rPr>
                    <w:noProof/>
                    <w:webHidden/>
                  </w:rPr>
                  <w:fldChar w:fldCharType="end"/>
                </w:r>
              </w:hyperlink>
            </w:p>
            <w:p w:rsidR="00C35D40" w:rsidRDefault="00A56CF7">
              <w:pPr>
                <w:pStyle w:val="TDC3"/>
                <w:tabs>
                  <w:tab w:val="right" w:leader="dot" w:pos="8728"/>
                </w:tabs>
                <w:rPr>
                  <w:rFonts w:eastAsiaTheme="minorEastAsia"/>
                  <w:i w:val="0"/>
                  <w:iCs w:val="0"/>
                  <w:noProof/>
                  <w:color w:val="auto"/>
                  <w:sz w:val="22"/>
                  <w:szCs w:val="22"/>
                </w:rPr>
              </w:pPr>
              <w:hyperlink w:anchor="_Toc487371537" w:history="1">
                <w:r w:rsidR="00C35D40" w:rsidRPr="00F2298E">
                  <w:rPr>
                    <w:rStyle w:val="Hipervnculo"/>
                    <w:noProof/>
                  </w:rPr>
                  <w:t>GoTo</w:t>
                </w:r>
                <w:r w:rsidR="00C35D40">
                  <w:rPr>
                    <w:noProof/>
                    <w:webHidden/>
                  </w:rPr>
                  <w:tab/>
                </w:r>
                <w:r w:rsidR="00C35D40">
                  <w:rPr>
                    <w:noProof/>
                    <w:webHidden/>
                  </w:rPr>
                  <w:fldChar w:fldCharType="begin"/>
                </w:r>
                <w:r w:rsidR="00C35D40">
                  <w:rPr>
                    <w:noProof/>
                    <w:webHidden/>
                  </w:rPr>
                  <w:instrText xml:space="preserve"> PAGEREF _Toc487371537 \h </w:instrText>
                </w:r>
                <w:r w:rsidR="00C35D40">
                  <w:rPr>
                    <w:noProof/>
                    <w:webHidden/>
                  </w:rPr>
                </w:r>
                <w:r w:rsidR="00C35D40">
                  <w:rPr>
                    <w:noProof/>
                    <w:webHidden/>
                  </w:rPr>
                  <w:fldChar w:fldCharType="separate"/>
                </w:r>
                <w:r w:rsidR="0031326A">
                  <w:rPr>
                    <w:noProof/>
                    <w:webHidden/>
                  </w:rPr>
                  <w:t>7</w:t>
                </w:r>
                <w:r w:rsidR="00C35D40">
                  <w:rPr>
                    <w:noProof/>
                    <w:webHidden/>
                  </w:rPr>
                  <w:fldChar w:fldCharType="end"/>
                </w:r>
              </w:hyperlink>
            </w:p>
            <w:p w:rsidR="008E279F" w:rsidRDefault="008E279F">
              <w:r>
                <w:rPr>
                  <w:b/>
                  <w:bCs/>
                </w:rPr>
                <w:fldChar w:fldCharType="end"/>
              </w:r>
            </w:p>
          </w:sdtContent>
        </w:sdt>
        <w:p w:rsidR="00B12C82" w:rsidRDefault="008E279F" w:rsidP="00C05443">
          <w:pPr>
            <w:spacing w:after="200"/>
            <w:rPr>
              <w:rStyle w:val="Ttulo1Car"/>
            </w:rPr>
          </w:pPr>
          <w:r>
            <w:rPr>
              <w:rStyle w:val="Ttulo1Car"/>
            </w:rPr>
            <w:lastRenderedPageBreak/>
            <w:br w:type="page"/>
          </w:r>
        </w:p>
      </w:sdtContent>
    </w:sdt>
    <w:bookmarkEnd w:id="1" w:displacedByCustomXml="prev"/>
    <w:bookmarkEnd w:id="2" w:displacedByCustomXml="prev"/>
    <w:p w:rsidR="007E2A09" w:rsidRDefault="008E279F" w:rsidP="00B12C82">
      <w:pPr>
        <w:pStyle w:val="Ttulo1"/>
        <w:rPr>
          <w:rStyle w:val="Ttulo1Car"/>
        </w:rPr>
      </w:pPr>
      <w:bookmarkStart w:id="3" w:name="_Toc487371506"/>
      <w:r w:rsidRPr="008E279F">
        <w:rPr>
          <w:rStyle w:val="Ttulo1Car"/>
        </w:rPr>
        <w:lastRenderedPageBreak/>
        <w:t>Búsqueda en amplitud</w:t>
      </w:r>
      <w:bookmarkEnd w:id="3"/>
    </w:p>
    <w:p w:rsidR="008E279F" w:rsidRDefault="008E279F" w:rsidP="008E279F">
      <w:pPr>
        <w:pStyle w:val="Ttulo2"/>
      </w:pPr>
      <w:bookmarkStart w:id="4" w:name="_Toc487371507"/>
      <w:r>
        <w:t>¿En que consiste?</w:t>
      </w:r>
      <w:bookmarkEnd w:id="4"/>
    </w:p>
    <w:p w:rsidR="008E279F" w:rsidRDefault="008E279F" w:rsidP="008E279F">
      <w:r>
        <w:t>Dado un espacio de búsqueda en forma de árbol, la búsqueda en amplitud consi</w:t>
      </w:r>
      <w:r w:rsidR="000204FD">
        <w:t xml:space="preserve">ste en recorrer todos los nodos de una forma que prioriza a los nodos hermanos antes que a los nodos hijos. </w:t>
      </w:r>
      <w:r w:rsidR="00DE3155">
        <w:t xml:space="preserve">De esta </w:t>
      </w:r>
      <w:r w:rsidR="000204FD">
        <w:t>forma, este algoritmo asegura encontrar una soluci</w:t>
      </w:r>
      <w:r w:rsidR="00DE3155">
        <w:t>ón al problema si la hay, además, encuentra la solución de camino más corto. Una de las desventajas de este algoritmo de búsqueda es que su complejidad incrementa de forma exponencial.</w:t>
      </w:r>
    </w:p>
    <w:p w:rsidR="00DE3155" w:rsidRDefault="00CE24AF" w:rsidP="00DE3155">
      <w:pPr>
        <w:pStyle w:val="Ttulo2"/>
      </w:pPr>
      <w:bookmarkStart w:id="5" w:name="_Toc487371508"/>
      <w:r>
        <w:t>¿Cómo funciona?</w:t>
      </w:r>
      <w:bookmarkEnd w:id="5"/>
    </w:p>
    <w:p w:rsidR="00CE24AF" w:rsidRDefault="00DE3155" w:rsidP="00DE3155">
      <w:r>
        <w:t xml:space="preserve">Al ver que a medida que el espacio de búsqueda aumentaba, el algoritmo tardaba más y más, </w:t>
      </w:r>
      <w:r w:rsidR="00283755">
        <w:t>acabamos desarrollando una pequeña mejora que cambiaba drásticamente el tiempo de búsqueda. El algoritmo clásico, expande nodos y a lo sumo, comprueba que el nodo expandido no es padre del nodo del que se ha expandido. Esto es un control para prevenir bucles simples en el programa. Nosotros implementamos una matriz que simula el espacio de búsqueda. Cuando un nodo ya ha sido expandido, marcamos la casilla de la matriz perteneciente al nodo con un bit. Esto quiere decir, que el algoritmo no va a buscar en nodos por los que ya ha pasado y esto lo hace mucho más óptimo.</w:t>
      </w:r>
    </w:p>
    <w:p w:rsidR="00CE24AF" w:rsidRDefault="00CE24AF" w:rsidP="00CE24AF">
      <w:pPr>
        <w:pStyle w:val="Ttulo2"/>
      </w:pPr>
      <w:bookmarkStart w:id="6" w:name="_Toc487371509"/>
      <w:r>
        <w:t>Método expandir</w:t>
      </w:r>
      <w:bookmarkEnd w:id="6"/>
    </w:p>
    <w:p w:rsidR="00283755" w:rsidRDefault="00283755" w:rsidP="00DE3155">
      <w:r>
        <w:rPr>
          <w:noProof/>
        </w:rPr>
        <w:drawing>
          <wp:inline distT="0" distB="0" distL="0" distR="0">
            <wp:extent cx="5548630" cy="22466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o-expandir.PNG"/>
                    <pic:cNvPicPr/>
                  </pic:nvPicPr>
                  <pic:blipFill>
                    <a:blip r:embed="rId12"/>
                    <a:stretch>
                      <a:fillRect/>
                    </a:stretch>
                  </pic:blipFill>
                  <pic:spPr>
                    <a:xfrm>
                      <a:off x="0" y="0"/>
                      <a:ext cx="5548630" cy="2246630"/>
                    </a:xfrm>
                    <a:prstGeom prst="rect">
                      <a:avLst/>
                    </a:prstGeom>
                  </pic:spPr>
                </pic:pic>
              </a:graphicData>
            </a:graphic>
          </wp:inline>
        </w:drawing>
      </w:r>
    </w:p>
    <w:p w:rsidR="008C27B3" w:rsidRPr="00115C42" w:rsidRDefault="008C27B3" w:rsidP="008C27B3">
      <w:pPr>
        <w:pStyle w:val="Ttulo1"/>
      </w:pPr>
      <w:bookmarkStart w:id="7" w:name="_Toc487371510"/>
      <w:r>
        <w:t>A</w:t>
      </w:r>
      <w:r w:rsidRPr="00115C42">
        <w:t>*</w:t>
      </w:r>
      <w:bookmarkEnd w:id="7"/>
    </w:p>
    <w:p w:rsidR="008C27B3" w:rsidRDefault="008C27B3" w:rsidP="00115C42">
      <w:pPr>
        <w:pStyle w:val="Ttulo2"/>
      </w:pPr>
      <w:bookmarkStart w:id="8" w:name="_Toc487371511"/>
      <w:r w:rsidRPr="00115C42">
        <w:t>¿En qué consiste?</w:t>
      </w:r>
      <w:bookmarkEnd w:id="8"/>
    </w:p>
    <w:p w:rsidR="00115C42" w:rsidRDefault="00115C42" w:rsidP="00115C42">
      <w:r>
        <w:t>La búsqueda heurística, a diferencia de métodos de búsqueda no informada como BFS (breadth first search) o DFS (Depth first search) dispone de una función de evaluación, que debe medir la distancia hasta el objetivo. Esto significa que el algoritmo va a expandir los nodos más cercanos al objetivo.</w:t>
      </w:r>
    </w:p>
    <w:p w:rsidR="00115C42" w:rsidRDefault="00115C42" w:rsidP="00115C42">
      <w:pPr>
        <w:pStyle w:val="Ttulo2"/>
      </w:pPr>
      <w:bookmarkStart w:id="9" w:name="_Toc487371512"/>
      <w:r>
        <w:t>¿Cómo funciona?</w:t>
      </w:r>
      <w:bookmarkEnd w:id="9"/>
    </w:p>
    <w:p w:rsidR="00CE24AF" w:rsidRDefault="00115C42" w:rsidP="00115C42">
      <w:r>
        <w:t xml:space="preserve">El algoritmo A* </w:t>
      </w:r>
      <w:r w:rsidR="00F425C8">
        <w:t xml:space="preserve">mide las distancias desde el objetivo a todos los demás nodos. También mide las distancias del nodo actual a los demás nodos. De esta forma, sumando ambas distancias, podemos averiguar que nodo es el más cercano. </w:t>
      </w:r>
      <w:r w:rsidR="003606B0">
        <w:t xml:space="preserve">Esta suma está representada mediante: </w:t>
      </w:r>
      <w:r w:rsidR="00F425C8">
        <w:t xml:space="preserve"> f*(n) = g(n) + h*(n) </w:t>
      </w:r>
      <w:r w:rsidR="003606B0">
        <w:lastRenderedPageBreak/>
        <w:t>donde f*(n) es la distancia del nodo actual al objetivo, g(n) es la distancia del nodo actual al nodo n y h*(n) es la distancia del nodo n al objetivo. A medida que se expanden nodos, se insertan en una lista abierta l</w:t>
      </w:r>
      <w:r w:rsidR="00F425C8">
        <w:t xml:space="preserve">os nodos expandidos </w:t>
      </w:r>
      <w:r w:rsidR="003606B0">
        <w:t>ordenados según su f*</w:t>
      </w:r>
      <w:r w:rsidR="00F425C8">
        <w:t xml:space="preserve">. El algoritmo expande uno a uno los nodos de la lista abierta hasta que da con la solución. Este método de búsqueda te asegura una solución, si la hay. </w:t>
      </w:r>
    </w:p>
    <w:p w:rsidR="00CE24AF" w:rsidRPr="00115C42" w:rsidRDefault="00CE24AF" w:rsidP="00CE24AF">
      <w:pPr>
        <w:pStyle w:val="Ttulo2"/>
      </w:pPr>
      <w:bookmarkStart w:id="10" w:name="_Toc487371513"/>
      <w:r>
        <w:t>método expandir</w:t>
      </w:r>
      <w:bookmarkEnd w:id="10"/>
    </w:p>
    <w:p w:rsidR="008E279F" w:rsidRDefault="00581AE2" w:rsidP="008E279F">
      <w:r>
        <w:rPr>
          <w:noProof/>
        </w:rPr>
        <w:drawing>
          <wp:inline distT="0" distB="0" distL="0" distR="0">
            <wp:extent cx="5548630" cy="18395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ar-nodo-expandir.PNG"/>
                    <pic:cNvPicPr/>
                  </pic:nvPicPr>
                  <pic:blipFill>
                    <a:blip r:embed="rId13"/>
                    <a:stretch>
                      <a:fillRect/>
                    </a:stretch>
                  </pic:blipFill>
                  <pic:spPr>
                    <a:xfrm>
                      <a:off x="0" y="0"/>
                      <a:ext cx="5548630" cy="1839595"/>
                    </a:xfrm>
                    <a:prstGeom prst="rect">
                      <a:avLst/>
                    </a:prstGeom>
                  </pic:spPr>
                </pic:pic>
              </a:graphicData>
            </a:graphic>
          </wp:inline>
        </w:drawing>
      </w:r>
    </w:p>
    <w:p w:rsidR="00496919" w:rsidRDefault="00401967" w:rsidP="00AF07AF">
      <w:pPr>
        <w:pStyle w:val="Ttulo1"/>
      </w:pPr>
      <w:bookmarkStart w:id="11" w:name="_Toc487371514"/>
      <w:r>
        <w:t>STRIPS</w:t>
      </w:r>
      <w:bookmarkEnd w:id="11"/>
    </w:p>
    <w:p w:rsidR="000550E2" w:rsidRDefault="000550E2" w:rsidP="000550E2">
      <w:pPr>
        <w:pStyle w:val="Ttulo2"/>
      </w:pPr>
      <w:bookmarkStart w:id="12" w:name="_Toc487371515"/>
      <w:r>
        <w:t>¿En que consiste?</w:t>
      </w:r>
      <w:bookmarkEnd w:id="12"/>
    </w:p>
    <w:p w:rsidR="000550E2" w:rsidRPr="00CC1A11" w:rsidRDefault="00B97C95" w:rsidP="000550E2">
      <w:r w:rsidRPr="00CC1A11">
        <w:t xml:space="preserve">STRIPS (Stanford Research Institute Problem Solver) consiste en </w:t>
      </w:r>
      <w:r w:rsidR="00CC1A11" w:rsidRPr="00CC1A11">
        <w:t xml:space="preserve">un inicio y una </w:t>
      </w:r>
      <w:r w:rsidR="00CC1A11">
        <w:t>meta.</w:t>
      </w:r>
      <w:r w:rsidR="001E0063">
        <w:t xml:space="preserve"> Ambas descritas con una serie de propiedades. STRIPS llega a la meta aplicando operadores (conjunto de precondiciones, adiciones y eliminaciones) al estado actual modificando así su estado (adiciones, eliminaciones) para llegar al estado meta tras varias iteraciones.</w:t>
      </w:r>
    </w:p>
    <w:p w:rsidR="000550E2" w:rsidRPr="000550E2" w:rsidRDefault="000550E2" w:rsidP="000550E2">
      <w:pPr>
        <w:pStyle w:val="Ttulo2"/>
      </w:pPr>
      <w:bookmarkStart w:id="13" w:name="_Toc487371516"/>
      <w:r>
        <w:t>¿Cómo funciona?</w:t>
      </w:r>
      <w:bookmarkEnd w:id="13"/>
    </w:p>
    <w:p w:rsidR="004E6F11" w:rsidRDefault="004E6F11" w:rsidP="004E6F11">
      <w:pPr>
        <w:pStyle w:val="Ttulo3"/>
      </w:pPr>
      <w:bookmarkStart w:id="14" w:name="_Toc487371517"/>
      <w:r>
        <w:t>Operadores</w:t>
      </w:r>
      <w:bookmarkEnd w:id="14"/>
    </w:p>
    <w:p w:rsidR="003B00C2" w:rsidRDefault="003B00C2" w:rsidP="00496919">
      <w:r>
        <w:t>Se encargan de cambiar el estado en el que se encuentra el algoritmo en cada iteración.</w:t>
      </w:r>
    </w:p>
    <w:p w:rsidR="00496919" w:rsidRDefault="001E0063" w:rsidP="00496919">
      <w:r>
        <w:t xml:space="preserve">En este caso en concreto, solo necesitamos un operador, GoTo, que </w:t>
      </w:r>
      <w:r w:rsidR="004E6F11">
        <w:t>añade un objeto a la lista de añadidos. No añade nada a la lista de eliminados porque en ningún caso el operador se verá en situación de eliminar un objeto recogido.</w:t>
      </w:r>
    </w:p>
    <w:p w:rsidR="004E6F11" w:rsidRDefault="004E6F11" w:rsidP="004E6F11">
      <w:pPr>
        <w:pStyle w:val="Ttulo3"/>
      </w:pPr>
      <w:bookmarkStart w:id="15" w:name="_Toc487371518"/>
      <w:r>
        <w:t>Estado</w:t>
      </w:r>
      <w:bookmarkEnd w:id="15"/>
    </w:p>
    <w:p w:rsidR="004E6F11" w:rsidRDefault="004E6F11" w:rsidP="004E6F11">
      <w:r>
        <w:t>Representación del estado en el que se encuentra el algoritmo en cada iteración.</w:t>
      </w:r>
    </w:p>
    <w:p w:rsidR="003B00C2" w:rsidRDefault="003B00C2" w:rsidP="003B00C2">
      <w:pPr>
        <w:pStyle w:val="Ttulo3"/>
      </w:pPr>
      <w:bookmarkStart w:id="16" w:name="_Toc487371519"/>
      <w:r>
        <w:t>Algoritmo</w:t>
      </w:r>
      <w:bookmarkEnd w:id="16"/>
    </w:p>
    <w:p w:rsidR="003B00C2" w:rsidRPr="003B00C2" w:rsidRDefault="003B00C2" w:rsidP="003B00C2">
      <w:r>
        <w:t>Este se encarga de ejecutar el algoritmo de STRIPS para encontrar la solución al problema, si la hay.</w:t>
      </w:r>
    </w:p>
    <w:p w:rsidR="00CE24AF" w:rsidRDefault="00CE24AF" w:rsidP="00CE24AF">
      <w:pPr>
        <w:pStyle w:val="Ttulo1"/>
      </w:pPr>
      <w:bookmarkStart w:id="17" w:name="_Toc487371520"/>
      <w:r>
        <w:t>Implementación</w:t>
      </w:r>
      <w:bookmarkEnd w:id="17"/>
    </w:p>
    <w:p w:rsidR="00AF646B" w:rsidRDefault="00B12C82" w:rsidP="00CE24AF">
      <w:r>
        <w:t>Detalles de código, como funciona y su estructura.</w:t>
      </w:r>
    </w:p>
    <w:p w:rsidR="00014E4D" w:rsidRDefault="00014E4D" w:rsidP="00014E4D">
      <w:pPr>
        <w:pStyle w:val="Ttulo2"/>
      </w:pPr>
      <w:bookmarkStart w:id="18" w:name="_Toc487371521"/>
      <w:r>
        <w:lastRenderedPageBreak/>
        <w:t>Clases compartidas entre A* y busqueda en amplitud</w:t>
      </w:r>
      <w:bookmarkEnd w:id="18"/>
    </w:p>
    <w:p w:rsidR="00014E4D" w:rsidRDefault="00014E4D" w:rsidP="00C05443">
      <w:pPr>
        <w:pStyle w:val="Ttulo3"/>
      </w:pPr>
      <w:bookmarkStart w:id="19" w:name="_Toc487371522"/>
      <w:r>
        <w:t>Estado</w:t>
      </w:r>
      <w:bookmarkEnd w:id="19"/>
    </w:p>
    <w:p w:rsidR="00014E4D" w:rsidRDefault="00014E4D" w:rsidP="00C05443">
      <w:r>
        <w:t>Tiene un constructor y 5 métodos.</w:t>
      </w:r>
    </w:p>
    <w:p w:rsidR="00014E4D" w:rsidRDefault="00014E4D" w:rsidP="00C05443">
      <w:pPr>
        <w:pStyle w:val="Ttulo4"/>
        <w:ind w:left="720"/>
      </w:pPr>
      <w:r>
        <w:t>Constructor</w:t>
      </w:r>
    </w:p>
    <w:p w:rsidR="00014E4D" w:rsidRDefault="00014E4D" w:rsidP="00C05443">
      <w:pPr>
        <w:ind w:left="720"/>
      </w:pPr>
      <w:r>
        <w:t>Se le pasa la posición actual, mapa y acción. Las asigna a sus variables.</w:t>
      </w:r>
    </w:p>
    <w:p w:rsidR="00014E4D" w:rsidRDefault="00014E4D" w:rsidP="00C05443">
      <w:pPr>
        <w:pStyle w:val="Ttulo4"/>
        <w:ind w:left="720"/>
      </w:pPr>
      <w:r>
        <w:t>EsMeta</w:t>
      </w:r>
    </w:p>
    <w:p w:rsidR="00014E4D" w:rsidRDefault="00014E4D" w:rsidP="00C05443">
      <w:pPr>
        <w:ind w:left="720"/>
      </w:pPr>
      <w:r>
        <w:t>Comprueba si la casilla en la que se encuentra el estado es meta o no.</w:t>
      </w:r>
    </w:p>
    <w:p w:rsidR="00014E4D" w:rsidRDefault="00014E4D" w:rsidP="00C05443">
      <w:pPr>
        <w:pStyle w:val="Ttulo4"/>
        <w:ind w:left="720"/>
      </w:pPr>
      <w:r>
        <w:t>IsPositionInMap</w:t>
      </w:r>
    </w:p>
    <w:p w:rsidR="00014E4D" w:rsidRDefault="00014E4D" w:rsidP="00C05443">
      <w:pPr>
        <w:ind w:left="720"/>
      </w:pPr>
      <w:r>
        <w:t>Comprueba si la posición que se le pasa por parámetros es parte jugable del mapa</w:t>
      </w:r>
    </w:p>
    <w:p w:rsidR="00014E4D" w:rsidRDefault="00014E4D" w:rsidP="00C05443">
      <w:pPr>
        <w:pStyle w:val="Ttulo4"/>
        <w:ind w:left="720"/>
      </w:pPr>
      <w:r>
        <w:t>Equals</w:t>
      </w:r>
    </w:p>
    <w:p w:rsidR="00C05443" w:rsidRDefault="00C05443" w:rsidP="00C05443">
      <w:pPr>
        <w:ind w:left="720"/>
      </w:pPr>
      <w:r>
        <w:t>Devuelve True si la posición de los dos estados es la misma.</w:t>
      </w:r>
    </w:p>
    <w:p w:rsidR="00C05443" w:rsidRDefault="00C05443" w:rsidP="00C05443">
      <w:pPr>
        <w:pStyle w:val="Ttulo4"/>
        <w:ind w:left="720"/>
      </w:pPr>
      <w:r>
        <w:t>CanMoveToDirection</w:t>
      </w:r>
    </w:p>
    <w:p w:rsidR="00C05443" w:rsidRDefault="00C05443" w:rsidP="00C05443">
      <w:pPr>
        <w:ind w:left="720"/>
      </w:pPr>
      <w:r>
        <w:t>Comprueba si se puede acceder a la dirección pasada por parámetros.</w:t>
      </w:r>
    </w:p>
    <w:p w:rsidR="00C05443" w:rsidRDefault="00C05443" w:rsidP="00C05443">
      <w:pPr>
        <w:pStyle w:val="Ttulo4"/>
        <w:ind w:left="720"/>
      </w:pPr>
      <w:r>
        <w:t>Expandir</w:t>
      </w:r>
    </w:p>
    <w:p w:rsidR="00C05443" w:rsidRPr="00C05443" w:rsidRDefault="00C05443" w:rsidP="00C05443">
      <w:pPr>
        <w:ind w:left="720"/>
      </w:pPr>
      <w:r>
        <w:t>Devuelve una lista de todos los estados a los que se puede llegar con un movimiento desde ese estado.</w:t>
      </w:r>
    </w:p>
    <w:p w:rsidR="00014E4D" w:rsidRPr="00014E4D" w:rsidRDefault="00014E4D" w:rsidP="00014E4D"/>
    <w:p w:rsidR="00AF646B" w:rsidRDefault="00AF646B" w:rsidP="00AF646B">
      <w:pPr>
        <w:pStyle w:val="Ttulo2"/>
      </w:pPr>
      <w:bookmarkStart w:id="20" w:name="_Toc487371523"/>
      <w:r>
        <w:t>a* pathfinding</w:t>
      </w:r>
      <w:bookmarkEnd w:id="20"/>
    </w:p>
    <w:p w:rsidR="00CE24AF" w:rsidRDefault="00AF646B" w:rsidP="00AF646B">
      <w:pPr>
        <w:pStyle w:val="Ttulo3"/>
      </w:pPr>
      <w:r>
        <w:t xml:space="preserve"> </w:t>
      </w:r>
      <w:bookmarkStart w:id="21" w:name="_Toc487371524"/>
      <w:r>
        <w:t>PathFinding</w:t>
      </w:r>
      <w:bookmarkEnd w:id="21"/>
    </w:p>
    <w:p w:rsidR="00AF646B" w:rsidRDefault="00AF646B" w:rsidP="00AF646B">
      <w:r>
        <w:t>Tiene 2 métodos y un constructor.</w:t>
      </w:r>
    </w:p>
    <w:p w:rsidR="00AF646B" w:rsidRDefault="00AF646B" w:rsidP="00345A8A">
      <w:pPr>
        <w:pStyle w:val="Ttulo4"/>
        <w:ind w:left="720"/>
      </w:pPr>
      <w:r>
        <w:t>Constructor</w:t>
      </w:r>
    </w:p>
    <w:p w:rsidR="00AF646B" w:rsidRDefault="00AF646B" w:rsidP="00345A8A">
      <w:pPr>
        <w:ind w:left="720"/>
      </w:pPr>
      <w:r>
        <w:t xml:space="preserve">Crea una lista de nodos llamada abiertos. En esta lista, se guardarán los nodos </w:t>
      </w:r>
      <w:r w:rsidR="00E96E54">
        <w:t>por expandir.</w:t>
      </w:r>
    </w:p>
    <w:p w:rsidR="005D1EDA" w:rsidRDefault="005D1EDA" w:rsidP="00345A8A">
      <w:pPr>
        <w:pStyle w:val="Ttulo4"/>
        <w:ind w:left="720"/>
      </w:pPr>
      <w:r>
        <w:t>Buscar</w:t>
      </w:r>
    </w:p>
    <w:p w:rsidR="00C7707D" w:rsidRDefault="005D1EDA" w:rsidP="00345A8A">
      <w:pPr>
        <w:ind w:left="720"/>
      </w:pPr>
      <w:r>
        <w:t xml:space="preserve">Recibe dos Estados, el inicial y el final. Inicializa ambos y añade el inicial a la lista de abiertos. Mientras existan nodos en la lista de abiertos, expandir el primero de la lista y eliminarlo de la misma. Para cada nodo expandido, añadir a la lista de abiertos todos sus hijos. </w:t>
      </w:r>
      <w:r w:rsidR="00C7707D">
        <w:t>Ordenar la lista de abiertos según la función heurística f*. Cuando se llega a la meta, devuelve una lista de nodos ordenados de forma reversa.</w:t>
      </w:r>
    </w:p>
    <w:p w:rsidR="00C7707D" w:rsidRDefault="00C7707D" w:rsidP="00345A8A">
      <w:pPr>
        <w:pStyle w:val="Ttulo4"/>
        <w:ind w:left="720"/>
      </w:pPr>
      <w:r>
        <w:t>EsMeta</w:t>
      </w:r>
    </w:p>
    <w:p w:rsidR="00C7707D" w:rsidRPr="00C7707D" w:rsidRDefault="00C7707D" w:rsidP="00345A8A">
      <w:pPr>
        <w:ind w:left="720"/>
      </w:pPr>
      <w:r>
        <w:t>Comprueba si el estado actual es un estado meta.</w:t>
      </w:r>
    </w:p>
    <w:p w:rsidR="00AF646B" w:rsidRDefault="00F94E94" w:rsidP="005939BC">
      <w:pPr>
        <w:pStyle w:val="Ttulo3"/>
      </w:pPr>
      <w:r>
        <w:t xml:space="preserve"> </w:t>
      </w:r>
      <w:bookmarkStart w:id="22" w:name="_Toc487371525"/>
      <w:r w:rsidR="005939BC">
        <w:t>NodoPF</w:t>
      </w:r>
      <w:bookmarkEnd w:id="22"/>
    </w:p>
    <w:p w:rsidR="005939BC" w:rsidRDefault="005939BC" w:rsidP="005939BC">
      <w:r>
        <w:t>Tiene 2 m</w:t>
      </w:r>
      <w:r w:rsidRPr="005939BC">
        <w:t xml:space="preserve">étodos y </w:t>
      </w:r>
      <w:r>
        <w:t>un constructor.</w:t>
      </w:r>
    </w:p>
    <w:p w:rsidR="005939BC" w:rsidRDefault="00150506" w:rsidP="00345A8A">
      <w:pPr>
        <w:pStyle w:val="Ttulo4"/>
        <w:ind w:left="720"/>
      </w:pPr>
      <w:r>
        <w:lastRenderedPageBreak/>
        <w:t>Constructor</w:t>
      </w:r>
    </w:p>
    <w:p w:rsidR="00150506" w:rsidRDefault="00150506" w:rsidP="00345A8A">
      <w:pPr>
        <w:ind w:left="720"/>
      </w:pPr>
      <w:r>
        <w:t>Recibe un estado y su padre y se los asigna.</w:t>
      </w:r>
    </w:p>
    <w:p w:rsidR="001B5A77" w:rsidRDefault="001B5A77" w:rsidP="00345A8A">
      <w:pPr>
        <w:pStyle w:val="Ttulo4"/>
        <w:ind w:left="720"/>
      </w:pPr>
      <w:r>
        <w:t>Expandir</w:t>
      </w:r>
    </w:p>
    <w:p w:rsidR="001B5A77" w:rsidRDefault="001B5A77" w:rsidP="00345A8A">
      <w:pPr>
        <w:ind w:left="720"/>
      </w:pPr>
      <w:r>
        <w:t>Calcula los estados derivados de ese nodo y los añade a la lista de expandidos. Devuelve la lista de nodos expandidos.</w:t>
      </w:r>
    </w:p>
    <w:p w:rsidR="00A91500" w:rsidRDefault="00A91500" w:rsidP="00345A8A">
      <w:pPr>
        <w:pStyle w:val="Ttulo4"/>
        <w:ind w:left="720"/>
      </w:pPr>
      <w:r>
        <w:t>ToString</w:t>
      </w:r>
    </w:p>
    <w:p w:rsidR="00A91500" w:rsidRDefault="00A91500" w:rsidP="00345A8A">
      <w:pPr>
        <w:ind w:left="720"/>
      </w:pPr>
      <w:r>
        <w:t xml:space="preserve">Override del método </w:t>
      </w:r>
      <w:r w:rsidR="00D31001">
        <w:t>ToString por defecto.</w:t>
      </w:r>
    </w:p>
    <w:p w:rsidR="00F94E94" w:rsidRDefault="00F94E94" w:rsidP="00F94E94">
      <w:pPr>
        <w:pStyle w:val="Ttulo3"/>
      </w:pPr>
      <w:bookmarkStart w:id="23" w:name="_Toc487371526"/>
      <w:r>
        <w:t>Distance</w:t>
      </w:r>
      <w:bookmarkEnd w:id="23"/>
    </w:p>
    <w:p w:rsidR="00F94E94" w:rsidRDefault="00F94E94" w:rsidP="00F94E94">
      <w:r>
        <w:t>Tiene dos métodos.</w:t>
      </w:r>
    </w:p>
    <w:p w:rsidR="00F94E94" w:rsidRDefault="00F94E94" w:rsidP="00F94E94">
      <w:pPr>
        <w:pStyle w:val="Ttulo4"/>
        <w:ind w:left="720"/>
      </w:pPr>
      <w:r>
        <w:t>ManhattanDistance</w:t>
      </w:r>
    </w:p>
    <w:p w:rsidR="00F94E94" w:rsidRDefault="00F94E94" w:rsidP="00F94E94">
      <w:pPr>
        <w:ind w:left="720"/>
      </w:pPr>
      <w:r>
        <w:t>Recibe dos Vector2 y calcula la distancia de manhattan entre ambos.</w:t>
      </w:r>
    </w:p>
    <w:p w:rsidR="00F94E94" w:rsidRDefault="00F94E94" w:rsidP="00F94E94">
      <w:pPr>
        <w:pStyle w:val="Ttulo4"/>
        <w:ind w:left="720"/>
      </w:pPr>
      <w:r>
        <w:t>EuclideanDistance</w:t>
      </w:r>
    </w:p>
    <w:p w:rsidR="00F94E94" w:rsidRPr="00F94E94" w:rsidRDefault="00F94E94" w:rsidP="00F94E94">
      <w:pPr>
        <w:ind w:left="720"/>
      </w:pPr>
      <w:r>
        <w:t>Recibe dos Vector2 y calcula la distancia euclídea entre ambos.</w:t>
      </w:r>
    </w:p>
    <w:p w:rsidR="003D2815" w:rsidRDefault="003D2815" w:rsidP="003D2815">
      <w:pPr>
        <w:pStyle w:val="Ttulo2"/>
      </w:pPr>
      <w:bookmarkStart w:id="24" w:name="_Toc487371527"/>
      <w:r>
        <w:t>Búsqueda en amplitud</w:t>
      </w:r>
      <w:bookmarkEnd w:id="24"/>
    </w:p>
    <w:p w:rsidR="003D2815" w:rsidRDefault="003D2815" w:rsidP="003D2815">
      <w:pPr>
        <w:pStyle w:val="Ttulo3"/>
      </w:pPr>
      <w:bookmarkStart w:id="25" w:name="_Toc487371528"/>
      <w:r>
        <w:t>BusquedaAmplitud</w:t>
      </w:r>
      <w:bookmarkEnd w:id="25"/>
    </w:p>
    <w:p w:rsidR="003D2815" w:rsidRDefault="003D2815" w:rsidP="003D2815">
      <w:r>
        <w:t>Tiene 2 métodos y un constructor.</w:t>
      </w:r>
    </w:p>
    <w:p w:rsidR="003D2815" w:rsidRDefault="003D2815" w:rsidP="00345A8A">
      <w:pPr>
        <w:pStyle w:val="Ttulo4"/>
        <w:ind w:left="720"/>
      </w:pPr>
      <w:r>
        <w:t>Constructor</w:t>
      </w:r>
    </w:p>
    <w:p w:rsidR="003D2815" w:rsidRDefault="003D2815" w:rsidP="00345A8A">
      <w:pPr>
        <w:ind w:left="720"/>
      </w:pPr>
      <w:r>
        <w:t>Crea una lista de nodos llamada abiertos. En esta lista, se guardarán los nodos por expandir.</w:t>
      </w:r>
    </w:p>
    <w:p w:rsidR="003D2815" w:rsidRDefault="003D2815" w:rsidP="00345A8A">
      <w:pPr>
        <w:pStyle w:val="Ttulo4"/>
        <w:ind w:left="720"/>
      </w:pPr>
      <w:r>
        <w:t>Buscar</w:t>
      </w:r>
    </w:p>
    <w:p w:rsidR="003D2815" w:rsidRPr="003D2815" w:rsidRDefault="003D2815" w:rsidP="00345A8A">
      <w:pPr>
        <w:ind w:left="720"/>
      </w:pPr>
      <w:r>
        <w:t xml:space="preserve">Recibe el estado inicial </w:t>
      </w:r>
      <w:r w:rsidR="00CF1579">
        <w:t>y mientras la lista de abiertos no se quede vacía, la va vaciando y comprobando si el nodo que ha sacado es meta. Si es meta, devuelve el nodo actual, sino, continua expandiendo el nodo que ha sacado y metiendo sus nodos hijos en la lista de abiertos.</w:t>
      </w:r>
    </w:p>
    <w:p w:rsidR="003D2815" w:rsidRDefault="003D2815" w:rsidP="00345A8A">
      <w:pPr>
        <w:pStyle w:val="Ttulo4"/>
        <w:ind w:left="720"/>
      </w:pPr>
      <w:r>
        <w:t>EsMeta</w:t>
      </w:r>
    </w:p>
    <w:p w:rsidR="00CF1579" w:rsidRDefault="00CF1579" w:rsidP="00345A8A">
      <w:pPr>
        <w:ind w:left="720"/>
      </w:pPr>
      <w:r>
        <w:t>Comprueba si el estado actual es un estado meta.</w:t>
      </w:r>
    </w:p>
    <w:p w:rsidR="00C87E64" w:rsidRDefault="00C87E64" w:rsidP="00C87E64">
      <w:pPr>
        <w:pStyle w:val="Ttulo3"/>
      </w:pPr>
      <w:bookmarkStart w:id="26" w:name="_Toc487371529"/>
      <w:r>
        <w:t>Nodo</w:t>
      </w:r>
      <w:bookmarkEnd w:id="26"/>
    </w:p>
    <w:p w:rsidR="00C87E64" w:rsidRDefault="00C87E64" w:rsidP="00C87E64">
      <w:r>
        <w:t>Tiene 2 métodos y un constructor.</w:t>
      </w:r>
    </w:p>
    <w:p w:rsidR="00C87E64" w:rsidRDefault="00C87E64" w:rsidP="00C87E64">
      <w:pPr>
        <w:pStyle w:val="Ttulo4"/>
        <w:ind w:left="720"/>
      </w:pPr>
      <w:r>
        <w:t>Constructor</w:t>
      </w:r>
    </w:p>
    <w:p w:rsidR="00C87E64" w:rsidRDefault="00C87E64" w:rsidP="00C87E64">
      <w:pPr>
        <w:ind w:left="720"/>
      </w:pPr>
      <w:r>
        <w:t>Recibe un estado y su padre y se los asigna.</w:t>
      </w:r>
    </w:p>
    <w:p w:rsidR="00C87E64" w:rsidRDefault="00C87E64" w:rsidP="00C87E64">
      <w:pPr>
        <w:pStyle w:val="Ttulo4"/>
        <w:ind w:left="720"/>
      </w:pPr>
      <w:r>
        <w:t>Expandir</w:t>
      </w:r>
    </w:p>
    <w:p w:rsidR="00C87E64" w:rsidRDefault="00C87E64" w:rsidP="00C87E64">
      <w:pPr>
        <w:ind w:left="720"/>
      </w:pPr>
      <w:r>
        <w:t>Calcula los estados derivados de ese nodo y los añade a la lista de expandidos si es la primera vez que han sido expandidos. Devuelve la lista de nodos expandidos.</w:t>
      </w:r>
    </w:p>
    <w:p w:rsidR="00C87E64" w:rsidRDefault="00C87E64" w:rsidP="00C87E64">
      <w:pPr>
        <w:pStyle w:val="Ttulo4"/>
        <w:ind w:left="720"/>
      </w:pPr>
      <w:r>
        <w:lastRenderedPageBreak/>
        <w:t>ToString</w:t>
      </w:r>
    </w:p>
    <w:p w:rsidR="00C87E64" w:rsidRDefault="00C87E64" w:rsidP="00C87E64">
      <w:pPr>
        <w:ind w:left="720"/>
      </w:pPr>
      <w:r>
        <w:t>Override del método ToString por defecto.</w:t>
      </w:r>
    </w:p>
    <w:p w:rsidR="00CF1579" w:rsidRDefault="00CF1579" w:rsidP="00CF1579"/>
    <w:p w:rsidR="00C73564" w:rsidRPr="000550E2" w:rsidRDefault="00C73564" w:rsidP="00C73564">
      <w:pPr>
        <w:pStyle w:val="Ttulo2"/>
      </w:pPr>
      <w:bookmarkStart w:id="27" w:name="_Toc487371530"/>
      <w:r w:rsidRPr="000550E2">
        <w:t>Mentes</w:t>
      </w:r>
      <w:bookmarkEnd w:id="27"/>
    </w:p>
    <w:p w:rsidR="00C73564" w:rsidRPr="000550E2" w:rsidRDefault="00C73564" w:rsidP="00C73564">
      <w:pPr>
        <w:pStyle w:val="Ttulo3"/>
      </w:pPr>
      <w:bookmarkStart w:id="28" w:name="_Toc487371531"/>
      <w:r w:rsidRPr="009571B6">
        <w:t>Breath</w:t>
      </w:r>
      <w:r w:rsidRPr="000550E2">
        <w:t xml:space="preserve"> first mind</w:t>
      </w:r>
      <w:bookmarkEnd w:id="28"/>
    </w:p>
    <w:p w:rsidR="00C73564" w:rsidRPr="009571B6" w:rsidRDefault="00C73564" w:rsidP="00C73564">
      <w:r w:rsidRPr="009571B6">
        <w:t>Tiene 1 m</w:t>
      </w:r>
      <w:r w:rsidR="009571B6" w:rsidRPr="009571B6">
        <w:t>é</w:t>
      </w:r>
      <w:r w:rsidRPr="009571B6">
        <w:t xml:space="preserve">todo y un </w:t>
      </w:r>
      <w:r w:rsidR="009571B6" w:rsidRPr="009571B6">
        <w:t>constructor</w:t>
      </w:r>
      <w:r w:rsidR="009571B6">
        <w:t>.</w:t>
      </w:r>
    </w:p>
    <w:p w:rsidR="009571B6" w:rsidRDefault="00780A40" w:rsidP="00780A40">
      <w:pPr>
        <w:pStyle w:val="Ttulo4"/>
        <w:ind w:left="720"/>
      </w:pPr>
      <w:r>
        <w:t>Constructor</w:t>
      </w:r>
    </w:p>
    <w:p w:rsidR="00780A40" w:rsidRDefault="00780A40" w:rsidP="00780A40">
      <w:pPr>
        <w:ind w:left="720"/>
      </w:pPr>
      <w:r>
        <w:t>Inicializa una nueva búsqueda en amplitud.</w:t>
      </w:r>
    </w:p>
    <w:p w:rsidR="00780A40" w:rsidRDefault="00780A40" w:rsidP="00780A40">
      <w:pPr>
        <w:pStyle w:val="Ttulo4"/>
        <w:ind w:left="720"/>
      </w:pPr>
      <w:r>
        <w:t>GetNextMove</w:t>
      </w:r>
    </w:p>
    <w:p w:rsidR="00780A40" w:rsidRDefault="00780A40" w:rsidP="00780A40">
      <w:pPr>
        <w:ind w:left="720"/>
      </w:pPr>
      <w:r>
        <w:t>Recibe la posición actual y el mapa. Inicializa la matriz que simula el espacio de búsqueda si no estaba ya inicializada y devuelve la siguiente acción.</w:t>
      </w:r>
    </w:p>
    <w:p w:rsidR="00022543" w:rsidRDefault="00022543" w:rsidP="00780A40">
      <w:pPr>
        <w:ind w:left="720"/>
      </w:pPr>
    </w:p>
    <w:p w:rsidR="00022543" w:rsidRDefault="00780A40" w:rsidP="00022543">
      <w:pPr>
        <w:pStyle w:val="Ttulo3"/>
      </w:pPr>
      <w:bookmarkStart w:id="29" w:name="_Toc487371532"/>
      <w:r>
        <w:t>A*</w:t>
      </w:r>
      <w:r w:rsidRPr="00780A40">
        <w:t xml:space="preserve"> mind</w:t>
      </w:r>
      <w:bookmarkEnd w:id="29"/>
    </w:p>
    <w:p w:rsidR="00780A40" w:rsidRPr="009571B6" w:rsidRDefault="00780A40" w:rsidP="00780A40">
      <w:r w:rsidRPr="009571B6">
        <w:t>Tiene 1 método y un constructor</w:t>
      </w:r>
      <w:r>
        <w:t>.</w:t>
      </w:r>
    </w:p>
    <w:p w:rsidR="00780A40" w:rsidRDefault="00780A40" w:rsidP="00780A40">
      <w:pPr>
        <w:pStyle w:val="Ttulo4"/>
        <w:ind w:left="720"/>
      </w:pPr>
      <w:r>
        <w:t>Constructor</w:t>
      </w:r>
    </w:p>
    <w:p w:rsidR="00780A40" w:rsidRDefault="00780A40" w:rsidP="00780A40">
      <w:pPr>
        <w:ind w:left="720"/>
      </w:pPr>
      <w:r>
        <w:t>Inicializa una nueva búsqueda A*.</w:t>
      </w:r>
    </w:p>
    <w:p w:rsidR="00780A40" w:rsidRDefault="00780A40" w:rsidP="00780A40">
      <w:pPr>
        <w:pStyle w:val="Ttulo4"/>
        <w:ind w:left="720"/>
      </w:pPr>
      <w:r>
        <w:t>GetNextMove</w:t>
      </w:r>
    </w:p>
    <w:p w:rsidR="00780A40" w:rsidRPr="00780A40" w:rsidRDefault="00014096" w:rsidP="00780A40">
      <w:pPr>
        <w:ind w:left="720"/>
      </w:pPr>
      <w:r>
        <w:t>Si no existen resultados que devolver, los busca. Devuelve la dirección del primer nodo de la lista de resultados. Elimina el primer nodo de la lista de resultados.</w:t>
      </w:r>
    </w:p>
    <w:p w:rsidR="00B12C82" w:rsidRDefault="00B12C82" w:rsidP="00C35D40">
      <w:pPr>
        <w:pStyle w:val="Ttulo2"/>
      </w:pPr>
      <w:bookmarkStart w:id="30" w:name="_Toc487371533"/>
      <w:r>
        <w:t>STRIPS</w:t>
      </w:r>
      <w:bookmarkEnd w:id="30"/>
    </w:p>
    <w:p w:rsidR="00670F36" w:rsidRDefault="00670F36" w:rsidP="00670F36">
      <w:pPr>
        <w:pStyle w:val="Ttulo3"/>
      </w:pPr>
      <w:bookmarkStart w:id="31" w:name="_Toc487371535"/>
      <w:r>
        <w:t>State</w:t>
      </w:r>
      <w:bookmarkEnd w:id="31"/>
    </w:p>
    <w:p w:rsidR="00670F36" w:rsidRDefault="00670F36" w:rsidP="00670F36">
      <w:r>
        <w:t>Tiene dos constructores y un método.</w:t>
      </w:r>
    </w:p>
    <w:p w:rsidR="00670F36" w:rsidRDefault="00670F36" w:rsidP="00C35D40">
      <w:pPr>
        <w:pStyle w:val="Ttulo4"/>
        <w:ind w:left="720"/>
      </w:pPr>
      <w:r>
        <w:t>Constructor sin parámetros</w:t>
      </w:r>
    </w:p>
    <w:p w:rsidR="00670F36" w:rsidRDefault="00670F36" w:rsidP="00C35D40">
      <w:pPr>
        <w:ind w:left="720"/>
      </w:pPr>
      <w:r>
        <w:t>Inicializa la lista de propiedades. Sirve para crear estados vacíos.</w:t>
      </w:r>
    </w:p>
    <w:p w:rsidR="00670F36" w:rsidRDefault="00670F36" w:rsidP="00C35D40">
      <w:pPr>
        <w:pStyle w:val="Ttulo4"/>
        <w:ind w:left="720"/>
      </w:pPr>
      <w:r>
        <w:t>Constructor con un parámetro</w:t>
      </w:r>
    </w:p>
    <w:p w:rsidR="00670F36" w:rsidRDefault="00670F36" w:rsidP="00C35D40">
      <w:pPr>
        <w:ind w:left="720"/>
      </w:pPr>
      <w:r>
        <w:t>Inicializa la lista de propiedades a la pasada por parámetros. Sirve para crear un estado de otro ya existente, para tener un registro de los estados por los que ha ido pasando STRIPS.</w:t>
      </w:r>
    </w:p>
    <w:p w:rsidR="00670F36" w:rsidRDefault="00670F36" w:rsidP="00C35D40">
      <w:pPr>
        <w:pStyle w:val="Ttulo4"/>
        <w:ind w:left="720"/>
      </w:pPr>
      <w:r>
        <w:t>Contains</w:t>
      </w:r>
    </w:p>
    <w:p w:rsidR="00670F36" w:rsidRPr="00670F36" w:rsidRDefault="00670F36" w:rsidP="00C35D40">
      <w:pPr>
        <w:ind w:left="720"/>
      </w:pPr>
      <w:r>
        <w:t>Comprueba que el estado actual contiene las propiedades pasadas por parámetro</w:t>
      </w:r>
      <w:r w:rsidR="00E4755D">
        <w:t>. Si no las contiene, devuelve False.</w:t>
      </w:r>
    </w:p>
    <w:p w:rsidR="00670F36" w:rsidRDefault="00670F36" w:rsidP="00670F36">
      <w:pPr>
        <w:pStyle w:val="Ttulo3"/>
      </w:pPr>
      <w:bookmarkStart w:id="32" w:name="_Toc487371536"/>
      <w:r>
        <w:lastRenderedPageBreak/>
        <w:t>Operator</w:t>
      </w:r>
      <w:bookmarkEnd w:id="32"/>
    </w:p>
    <w:p w:rsidR="00E4755D" w:rsidRDefault="00E4755D" w:rsidP="00E4755D">
      <w:r>
        <w:t>Tiene un constructor y 8 métodos.</w:t>
      </w:r>
    </w:p>
    <w:p w:rsidR="00E4755D" w:rsidRDefault="00E4755D" w:rsidP="00C35D40">
      <w:pPr>
        <w:pStyle w:val="Ttulo4"/>
        <w:ind w:left="720"/>
      </w:pPr>
      <w:r>
        <w:t>Constructor</w:t>
      </w:r>
    </w:p>
    <w:p w:rsidR="00E4755D" w:rsidRDefault="00E4755D" w:rsidP="00C35D40">
      <w:pPr>
        <w:ind w:left="720"/>
      </w:pPr>
      <w:r>
        <w:t>Inicializa todas las listas que van a ser necesarias para el objeto Operador, incluyendo su posición, lista de añadidos, lista de precondiciones y lista de eliminados.</w:t>
      </w:r>
    </w:p>
    <w:p w:rsidR="00E4755D" w:rsidRDefault="00E4755D" w:rsidP="00C35D40">
      <w:pPr>
        <w:pStyle w:val="Ttulo4"/>
        <w:ind w:left="720"/>
      </w:pPr>
      <w:r>
        <w:t>Produces</w:t>
      </w:r>
    </w:p>
    <w:p w:rsidR="00E4755D" w:rsidRDefault="00E4755D" w:rsidP="00C35D40">
      <w:pPr>
        <w:ind w:left="720"/>
      </w:pPr>
      <w:r w:rsidRPr="00E4755D">
        <w:t xml:space="preserve">Comprueba si el operador contiene la propiedad </w:t>
      </w:r>
      <w:r>
        <w:t>pasada por parámetros</w:t>
      </w:r>
      <w:r w:rsidRPr="00E4755D">
        <w:t xml:space="preserve"> en la lista de adiciones.</w:t>
      </w:r>
      <w:r>
        <w:t xml:space="preserve"> Si la contiene, devuelve True.</w:t>
      </w:r>
    </w:p>
    <w:p w:rsidR="00E4755D" w:rsidRDefault="00E4755D" w:rsidP="00C35D40">
      <w:pPr>
        <w:pStyle w:val="Ttulo4"/>
        <w:ind w:left="720"/>
      </w:pPr>
      <w:r>
        <w:t>Apply</w:t>
      </w:r>
    </w:p>
    <w:p w:rsidR="00E4755D" w:rsidRDefault="00E4755D" w:rsidP="00C35D40">
      <w:pPr>
        <w:ind w:left="720"/>
      </w:pPr>
      <w:r>
        <w:t>Aplica un operador al mundo haciendo una copia del estado pasado por parámetros y alterando sus listas de añadidos y eliminados.</w:t>
      </w:r>
    </w:p>
    <w:p w:rsidR="00E4755D" w:rsidRDefault="00E4755D" w:rsidP="00C35D40">
      <w:pPr>
        <w:pStyle w:val="Ttulo4"/>
        <w:ind w:left="720"/>
      </w:pPr>
      <w:r>
        <w:t>Delete</w:t>
      </w:r>
    </w:p>
    <w:p w:rsidR="00E4755D" w:rsidRDefault="00E4755D" w:rsidP="00C35D40">
      <w:pPr>
        <w:ind w:left="720"/>
      </w:pPr>
      <w:r w:rsidRPr="00E4755D">
        <w:t>Elimina las propiedades del estado (que forman el mundo de ese estado) contenidas en la lista de eliminaciones del operador.</w:t>
      </w:r>
    </w:p>
    <w:p w:rsidR="00E4755D" w:rsidRDefault="00E4755D" w:rsidP="00C35D40">
      <w:pPr>
        <w:pStyle w:val="Ttulo4"/>
        <w:ind w:left="720"/>
      </w:pPr>
      <w:r>
        <w:t>Add</w:t>
      </w:r>
    </w:p>
    <w:p w:rsidR="00E4755D" w:rsidRDefault="00E4755D" w:rsidP="00C35D40">
      <w:pPr>
        <w:ind w:left="720"/>
      </w:pPr>
      <w:r w:rsidRPr="00E4755D">
        <w:t>Añade las propiedades del estado (que forman el mundo de ese estado) contenidas en la lista de eliminaciones del operador.</w:t>
      </w:r>
    </w:p>
    <w:p w:rsidR="00E4755D" w:rsidRDefault="00E54227" w:rsidP="00C35D40">
      <w:pPr>
        <w:pStyle w:val="Ttulo4"/>
        <w:ind w:left="720"/>
      </w:pPr>
      <w:r>
        <w:t>IsAplicable</w:t>
      </w:r>
    </w:p>
    <w:p w:rsidR="00E54227" w:rsidRDefault="00E54227" w:rsidP="00C35D40">
      <w:pPr>
        <w:ind w:left="720"/>
      </w:pPr>
      <w:r>
        <w:t>Comprueba si el operador</w:t>
      </w:r>
      <w:r w:rsidRPr="00E54227">
        <w:t xml:space="preserve"> </w:t>
      </w:r>
      <w:r>
        <w:t>es aplicable sobre un estado recorriendo su lista de propiedades. Si el operador no es aplicable, devuelve false.</w:t>
      </w:r>
    </w:p>
    <w:p w:rsidR="00E54227" w:rsidRDefault="00E54227" w:rsidP="00C35D40">
      <w:pPr>
        <w:pStyle w:val="Ttulo4"/>
        <w:ind w:left="720"/>
      </w:pPr>
      <w:r>
        <w:t>Get{Add, Precondition, Elimination}List</w:t>
      </w:r>
    </w:p>
    <w:p w:rsidR="00E54227" w:rsidRPr="00E54227" w:rsidRDefault="00E54227" w:rsidP="00C35D40">
      <w:pPr>
        <w:ind w:left="720"/>
      </w:pPr>
      <w:r>
        <w:t>Getters, devuelven la lista solicitada.</w:t>
      </w:r>
    </w:p>
    <w:p w:rsidR="00670F36" w:rsidRDefault="00670F36" w:rsidP="00670F36">
      <w:pPr>
        <w:pStyle w:val="Ttulo3"/>
      </w:pPr>
      <w:bookmarkStart w:id="33" w:name="_Toc487371537"/>
      <w:r>
        <w:t>GoTo</w:t>
      </w:r>
      <w:bookmarkEnd w:id="33"/>
    </w:p>
    <w:p w:rsidR="00670F36" w:rsidRDefault="00E54227" w:rsidP="00670F36">
      <w:r>
        <w:t>Clase hija de Operator, por tanto, tiene acceso a sus métodos y variables.</w:t>
      </w:r>
    </w:p>
    <w:p w:rsidR="00E54227" w:rsidRDefault="00E54227" w:rsidP="00C35D40">
      <w:pPr>
        <w:pStyle w:val="Ttulo4"/>
        <w:ind w:left="720"/>
      </w:pPr>
      <w:r>
        <w:t>Constructor</w:t>
      </w:r>
    </w:p>
    <w:p w:rsidR="00E54227" w:rsidRPr="00E54227" w:rsidRDefault="00E54227" w:rsidP="00C35D40">
      <w:pPr>
        <w:ind w:left="720"/>
      </w:pPr>
      <w:r>
        <w:t>Recibe un entero que simula el objeto recogido en el tablero de juego, una posición y una lista de precondiciones. Asigna estos tres parámetros a sus variables.</w:t>
      </w:r>
    </w:p>
    <w:sectPr w:rsidR="00E54227" w:rsidRPr="00E54227" w:rsidSect="00502B52">
      <w:footerReference w:type="default" r:id="rId14"/>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CF7" w:rsidRDefault="00A56CF7">
      <w:pPr>
        <w:spacing w:before="0" w:after="0" w:line="240" w:lineRule="auto"/>
      </w:pPr>
      <w:r>
        <w:separator/>
      </w:r>
    </w:p>
  </w:endnote>
  <w:endnote w:type="continuationSeparator" w:id="0">
    <w:p w:rsidR="00A56CF7" w:rsidRDefault="00A5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79F" w:rsidRDefault="008E279F">
    <w:pPr>
      <w:pStyle w:val="Piedepgina"/>
    </w:pPr>
    <w:r>
      <w:t xml:space="preserve">Página </w:t>
    </w:r>
    <w:r>
      <w:fldChar w:fldCharType="begin"/>
    </w:r>
    <w:r>
      <w:instrText>PAGE  \* Arabic  \* MERGEFORMAT</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31326A">
      <w:rPr>
        <w:noProof/>
      </w:rPr>
      <w:t>7</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CF7" w:rsidRDefault="00A56CF7">
      <w:pPr>
        <w:spacing w:before="0" w:after="0" w:line="240" w:lineRule="auto"/>
      </w:pPr>
      <w:r>
        <w:separator/>
      </w:r>
    </w:p>
  </w:footnote>
  <w:footnote w:type="continuationSeparator" w:id="0">
    <w:p w:rsidR="00A56CF7" w:rsidRDefault="00A56C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9F"/>
    <w:rsid w:val="00014096"/>
    <w:rsid w:val="00014E4D"/>
    <w:rsid w:val="000204FD"/>
    <w:rsid w:val="00022543"/>
    <w:rsid w:val="000550E2"/>
    <w:rsid w:val="00062F8F"/>
    <w:rsid w:val="00114DD7"/>
    <w:rsid w:val="00115C42"/>
    <w:rsid w:val="00150506"/>
    <w:rsid w:val="00162E13"/>
    <w:rsid w:val="001B5A77"/>
    <w:rsid w:val="001E0063"/>
    <w:rsid w:val="00210D08"/>
    <w:rsid w:val="002228A2"/>
    <w:rsid w:val="00246E4E"/>
    <w:rsid w:val="00283755"/>
    <w:rsid w:val="002D0521"/>
    <w:rsid w:val="00301AE8"/>
    <w:rsid w:val="0031326A"/>
    <w:rsid w:val="00315DF0"/>
    <w:rsid w:val="00340910"/>
    <w:rsid w:val="00345A8A"/>
    <w:rsid w:val="003606B0"/>
    <w:rsid w:val="003B00C2"/>
    <w:rsid w:val="003D2815"/>
    <w:rsid w:val="00401967"/>
    <w:rsid w:val="004241E5"/>
    <w:rsid w:val="00496919"/>
    <w:rsid w:val="004C7BC9"/>
    <w:rsid w:val="004E6F11"/>
    <w:rsid w:val="00502B52"/>
    <w:rsid w:val="0052431A"/>
    <w:rsid w:val="005350B4"/>
    <w:rsid w:val="00535F0C"/>
    <w:rsid w:val="00581AE2"/>
    <w:rsid w:val="005939BC"/>
    <w:rsid w:val="005D1EDA"/>
    <w:rsid w:val="005E704C"/>
    <w:rsid w:val="00620AA0"/>
    <w:rsid w:val="00650176"/>
    <w:rsid w:val="00652A01"/>
    <w:rsid w:val="00670F36"/>
    <w:rsid w:val="006C0C08"/>
    <w:rsid w:val="006F6D69"/>
    <w:rsid w:val="0076466F"/>
    <w:rsid w:val="00780A40"/>
    <w:rsid w:val="007E2A09"/>
    <w:rsid w:val="00806A60"/>
    <w:rsid w:val="00852D90"/>
    <w:rsid w:val="0087552D"/>
    <w:rsid w:val="008A2161"/>
    <w:rsid w:val="008C27B3"/>
    <w:rsid w:val="008D4AB4"/>
    <w:rsid w:val="008E279F"/>
    <w:rsid w:val="0090515D"/>
    <w:rsid w:val="00916D61"/>
    <w:rsid w:val="009571B6"/>
    <w:rsid w:val="0099638C"/>
    <w:rsid w:val="009D2D39"/>
    <w:rsid w:val="009F48DB"/>
    <w:rsid w:val="00A13C76"/>
    <w:rsid w:val="00A56CF7"/>
    <w:rsid w:val="00A91500"/>
    <w:rsid w:val="00AA71E3"/>
    <w:rsid w:val="00AE339C"/>
    <w:rsid w:val="00AF07AF"/>
    <w:rsid w:val="00AF646B"/>
    <w:rsid w:val="00B12C82"/>
    <w:rsid w:val="00B97C95"/>
    <w:rsid w:val="00BB1960"/>
    <w:rsid w:val="00C05443"/>
    <w:rsid w:val="00C1095E"/>
    <w:rsid w:val="00C2009F"/>
    <w:rsid w:val="00C24251"/>
    <w:rsid w:val="00C35D40"/>
    <w:rsid w:val="00C73564"/>
    <w:rsid w:val="00C7707D"/>
    <w:rsid w:val="00C87E64"/>
    <w:rsid w:val="00CB02A0"/>
    <w:rsid w:val="00CC1A11"/>
    <w:rsid w:val="00CC1D07"/>
    <w:rsid w:val="00CC5508"/>
    <w:rsid w:val="00CE24AF"/>
    <w:rsid w:val="00CF1579"/>
    <w:rsid w:val="00CF40D8"/>
    <w:rsid w:val="00D31001"/>
    <w:rsid w:val="00DC083A"/>
    <w:rsid w:val="00DD55D9"/>
    <w:rsid w:val="00DE3155"/>
    <w:rsid w:val="00DF14A1"/>
    <w:rsid w:val="00E231E5"/>
    <w:rsid w:val="00E4755D"/>
    <w:rsid w:val="00E54227"/>
    <w:rsid w:val="00E96E54"/>
    <w:rsid w:val="00EA3D45"/>
    <w:rsid w:val="00F425C8"/>
    <w:rsid w:val="00F61A84"/>
    <w:rsid w:val="00F94E9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EE80BB4-32A9-426D-82A1-47FA730F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aliases w:val="Título de la barra lateral"/>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308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9D4C035A-362D-4C79-B6B2-7675A68D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3591</TotalTime>
  <Pages>1</Pages>
  <Words>1638</Words>
  <Characters>9009</Characters>
  <Application>Microsoft Office Word</Application>
  <DocSecurity>0</DocSecurity>
  <Lines>75</Lines>
  <Paragraphs>21</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Práctica IA</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IA</dc:title>
  <dc:subject>STRIPS, Breadth first search, a*</dc:subject>
  <dc:creator>Sergio Roselló</dc:creator>
  <cp:keywords>Inteligencia artificial</cp:keywords>
  <cp:lastModifiedBy>Sergio Roselló Morell</cp:lastModifiedBy>
  <cp:revision>26</cp:revision>
  <cp:lastPrinted>2017-07-09T12:10:00Z</cp:lastPrinted>
  <dcterms:created xsi:type="dcterms:W3CDTF">2017-07-05T19:48:00Z</dcterms:created>
  <dcterms:modified xsi:type="dcterms:W3CDTF">2017-07-09T12:11:00Z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